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A30536">
      <w:pPr>
        <w:spacing w:after="163"/>
        <w:ind w:firstLine="720"/>
        <w:jc w:val="center"/>
        <w:rPr>
          <w:b/>
          <w:sz w:val="36"/>
          <w:szCs w:val="36"/>
        </w:rPr>
      </w:pPr>
      <w:bookmarkStart w:id="0" w:name="OLE_LINK62"/>
      <w:r w:rsidRPr="00A30536">
        <w:rPr>
          <w:b/>
          <w:sz w:val="36"/>
          <w:szCs w:val="36"/>
        </w:rPr>
        <w:t>Reference Scheme for Multiple TFmini-I</w:t>
      </w:r>
      <w:r w:rsidRPr="00A30536">
        <w:rPr>
          <w:b/>
          <w:sz w:val="36"/>
          <w:szCs w:val="36"/>
          <w:vertAlign w:val="superscript"/>
        </w:rPr>
        <w:t>2</w:t>
      </w:r>
      <w:r w:rsidRPr="00A30536">
        <w:rPr>
          <w:b/>
          <w:sz w:val="36"/>
          <w:szCs w:val="36"/>
        </w:rPr>
        <w:t>C Used in Arduino</w:t>
      </w:r>
    </w:p>
    <w:bookmarkEnd w:id="0"/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167DC3">
      <w:pPr>
        <w:spacing w:after="163"/>
        <w:ind w:firstLine="480"/>
        <w:jc w:val="center"/>
      </w:pPr>
    </w:p>
    <w:p w:rsidR="00167DC3" w:rsidRDefault="00E4320B">
      <w:pPr>
        <w:spacing w:after="163"/>
        <w:ind w:firstLine="480"/>
      </w:pPr>
      <w:r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>v1.0</w:t>
      </w:r>
    </w:p>
    <w:p w:rsidR="00167DC3" w:rsidRDefault="00E4320B">
      <w:pPr>
        <w:spacing w:after="163"/>
        <w:ind w:firstLine="480"/>
      </w:pPr>
      <w:r>
        <w:rPr>
          <w:rFonts w:hint="eastAsia"/>
        </w:rPr>
        <w:t>Update</w:t>
      </w:r>
      <w:r>
        <w:t xml:space="preserve"> </w:t>
      </w:r>
      <w:bookmarkStart w:id="1" w:name="OLE_LINK63"/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04</w:t>
      </w:r>
      <w:r>
        <w:t>.</w:t>
      </w:r>
      <w:r>
        <w:rPr>
          <w:rFonts w:hint="eastAsia"/>
        </w:rPr>
        <w:t>28</w:t>
      </w:r>
    </w:p>
    <w:p w:rsidR="00167DC3" w:rsidRDefault="00E4320B">
      <w:pPr>
        <w:spacing w:after="163"/>
        <w:ind w:firstLine="480"/>
      </w:pPr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Mincy</w:t>
      </w:r>
      <w:proofErr w:type="spellEnd"/>
      <w:r>
        <w:t xml:space="preserve"> </w:t>
      </w:r>
      <w:r>
        <w:rPr>
          <w:rFonts w:hint="eastAsia"/>
        </w:rPr>
        <w:t>Zhao</w:t>
      </w:r>
    </w:p>
    <w:bookmarkEnd w:id="1"/>
    <w:p w:rsidR="00167DC3" w:rsidRDefault="00E4320B">
      <w:pPr>
        <w:spacing w:after="163"/>
        <w:ind w:firstLine="480"/>
        <w:sectPr w:rsidR="00167D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47" w:right="851" w:bottom="1021" w:left="851" w:header="0" w:footer="284" w:gutter="0"/>
          <w:cols w:space="425"/>
          <w:docGrid w:type="linesAndChars" w:linePitch="326"/>
        </w:sectPr>
      </w:pPr>
      <w:r>
        <w:rPr>
          <w:rFonts w:hint="eastAsia"/>
        </w:rPr>
        <w:t>（</w:t>
      </w:r>
      <w:proofErr w:type="spellStart"/>
      <w:r>
        <w:rPr>
          <w:rFonts w:hint="eastAsia"/>
        </w:rPr>
        <w:t>zhaomingxin@benewake</w:t>
      </w:r>
      <w:proofErr w:type="spellEnd"/>
      <w:r>
        <w:rPr>
          <w:rFonts w:hint="eastAsia"/>
        </w:rPr>
        <w:t>）</w:t>
      </w:r>
    </w:p>
    <w:p w:rsidR="00167DC3" w:rsidRDefault="00167DC3">
      <w:pPr>
        <w:spacing w:after="163"/>
        <w:ind w:firstLine="480"/>
      </w:pPr>
    </w:p>
    <w:p w:rsidR="00167DC3" w:rsidRDefault="00A30536">
      <w:pPr>
        <w:spacing w:after="163"/>
        <w:ind w:left="480" w:firstLineChars="0" w:firstLine="0"/>
        <w:jc w:val="center"/>
      </w:pPr>
      <w:r w:rsidRPr="00A30536">
        <w:lastRenderedPageBreak/>
        <w:t>Directory</w:t>
      </w:r>
    </w:p>
    <w:p w:rsidR="00167DC3" w:rsidRDefault="00167DC3">
      <w:pPr>
        <w:spacing w:after="163"/>
        <w:ind w:left="480" w:firstLineChars="0" w:firstLine="0"/>
        <w:jc w:val="center"/>
      </w:pPr>
    </w:p>
    <w:p w:rsidR="00167DC3" w:rsidRDefault="00E4320B">
      <w:pPr>
        <w:pStyle w:val="10"/>
        <w:tabs>
          <w:tab w:val="right" w:leader="dot" w:pos="10204"/>
        </w:tabs>
        <w:spacing w:after="163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21141" w:history="1">
        <w:r>
          <w:rPr>
            <w:rFonts w:hint="eastAsia"/>
          </w:rPr>
          <w:t xml:space="preserve">1 </w:t>
        </w:r>
        <w:r w:rsidR="00A30536">
          <w:rPr>
            <w:rFonts w:hint="eastAsia"/>
          </w:rPr>
          <w:t>Introduction</w:t>
        </w:r>
        <w:r>
          <w:tab/>
        </w:r>
        <w:r>
          <w:fldChar w:fldCharType="begin"/>
        </w:r>
        <w:r>
          <w:instrText xml:space="preserve"> PAGEREF _Toc21141 </w:instrText>
        </w:r>
        <w:r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67DC3" w:rsidRDefault="00075A86">
      <w:pPr>
        <w:pStyle w:val="10"/>
        <w:tabs>
          <w:tab w:val="right" w:leader="dot" w:pos="10204"/>
        </w:tabs>
        <w:spacing w:after="163"/>
        <w:ind w:firstLine="480"/>
      </w:pPr>
      <w:hyperlink w:anchor="_Toc2897" w:history="1">
        <w:r w:rsidR="00E4320B">
          <w:rPr>
            <w:rFonts w:hint="eastAsia"/>
          </w:rPr>
          <w:t xml:space="preserve">2 </w:t>
        </w:r>
        <w:r w:rsidR="00A30536">
          <w:rPr>
            <w:rFonts w:hint="eastAsia"/>
          </w:rPr>
          <w:t>Tools</w:t>
        </w:r>
        <w:r w:rsidR="00E4320B">
          <w:tab/>
        </w:r>
        <w:r w:rsidR="00E4320B">
          <w:fldChar w:fldCharType="begin"/>
        </w:r>
        <w:r w:rsidR="00E4320B">
          <w:instrText xml:space="preserve"> PAGEREF _Toc2897 </w:instrText>
        </w:r>
        <w:r w:rsidR="00E4320B"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 w:rsidR="00E4320B">
          <w:fldChar w:fldCharType="end"/>
        </w:r>
      </w:hyperlink>
    </w:p>
    <w:p w:rsidR="00167DC3" w:rsidRDefault="00075A86">
      <w:pPr>
        <w:pStyle w:val="10"/>
        <w:tabs>
          <w:tab w:val="right" w:leader="dot" w:pos="10204"/>
        </w:tabs>
        <w:spacing w:after="163"/>
        <w:ind w:firstLine="480"/>
      </w:pPr>
      <w:hyperlink w:anchor="_Toc14531" w:history="1">
        <w:r w:rsidR="00E4320B">
          <w:rPr>
            <w:rFonts w:hint="eastAsia"/>
          </w:rPr>
          <w:t xml:space="preserve">3 </w:t>
        </w:r>
        <w:r w:rsidR="00A30536" w:rsidRPr="00A30536">
          <w:t xml:space="preserve">Connection </w:t>
        </w:r>
        <w:r w:rsidR="00A30536">
          <w:t>T</w:t>
        </w:r>
        <w:r w:rsidR="00A30536" w:rsidRPr="00A30536">
          <w:t>esting</w:t>
        </w:r>
        <w:r w:rsidR="00E4320B">
          <w:tab/>
        </w:r>
        <w:r w:rsidR="00E4320B">
          <w:fldChar w:fldCharType="begin"/>
        </w:r>
        <w:r w:rsidR="00E4320B">
          <w:instrText xml:space="preserve"> PAGEREF _Toc14531 </w:instrText>
        </w:r>
        <w:r w:rsidR="00E4320B"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 w:rsidR="00E4320B">
          <w:fldChar w:fldCharType="end"/>
        </w:r>
      </w:hyperlink>
    </w:p>
    <w:p w:rsidR="00167DC3" w:rsidRDefault="00075A86">
      <w:pPr>
        <w:pStyle w:val="20"/>
        <w:tabs>
          <w:tab w:val="right" w:leader="dot" w:pos="10204"/>
        </w:tabs>
        <w:spacing w:after="163"/>
        <w:ind w:left="480" w:firstLine="480"/>
      </w:pPr>
      <w:hyperlink w:anchor="_Toc43" w:history="1">
        <w:r w:rsidR="00E4320B">
          <w:rPr>
            <w:rFonts w:hint="eastAsia"/>
          </w:rPr>
          <w:t xml:space="preserve">3.1 </w:t>
        </w:r>
        <w:r w:rsidR="00A30536" w:rsidRPr="00A30536">
          <w:t>Setting TFmin-I</w:t>
        </w:r>
        <w:r w:rsidR="00A30536" w:rsidRPr="00A30536">
          <w:rPr>
            <w:vertAlign w:val="superscript"/>
          </w:rPr>
          <w:t>2</w:t>
        </w:r>
        <w:r w:rsidR="00A30536" w:rsidRPr="00A30536">
          <w:t>C address</w:t>
        </w:r>
        <w:r w:rsidR="00E4320B">
          <w:tab/>
        </w:r>
        <w:r w:rsidR="00E4320B">
          <w:fldChar w:fldCharType="begin"/>
        </w:r>
        <w:r w:rsidR="00E4320B">
          <w:instrText xml:space="preserve"> PAGEREF _Toc43 </w:instrText>
        </w:r>
        <w:r w:rsidR="00E4320B"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 w:rsidR="00E4320B">
          <w:fldChar w:fldCharType="end"/>
        </w:r>
      </w:hyperlink>
    </w:p>
    <w:p w:rsidR="00167DC3" w:rsidRDefault="00075A86">
      <w:pPr>
        <w:pStyle w:val="20"/>
        <w:tabs>
          <w:tab w:val="right" w:leader="dot" w:pos="10204"/>
        </w:tabs>
        <w:spacing w:after="163"/>
        <w:ind w:left="480" w:firstLine="480"/>
      </w:pPr>
      <w:hyperlink w:anchor="_Toc30376" w:history="1">
        <w:r w:rsidR="00E4320B">
          <w:rPr>
            <w:rFonts w:hint="eastAsia"/>
          </w:rPr>
          <w:t xml:space="preserve">3.2 </w:t>
        </w:r>
        <w:r w:rsidR="00A30536" w:rsidRPr="00A30536">
          <w:t>Connection</w:t>
        </w:r>
        <w:r w:rsidR="00E4320B">
          <w:tab/>
        </w:r>
        <w:r w:rsidR="00E4320B">
          <w:fldChar w:fldCharType="begin"/>
        </w:r>
        <w:r w:rsidR="00E4320B">
          <w:instrText xml:space="preserve"> PAGEREF _Toc30376 </w:instrText>
        </w:r>
        <w:r w:rsidR="00E4320B"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 w:rsidR="00E4320B">
          <w:fldChar w:fldCharType="end"/>
        </w:r>
      </w:hyperlink>
    </w:p>
    <w:p w:rsidR="00167DC3" w:rsidRDefault="00075A86">
      <w:pPr>
        <w:pStyle w:val="20"/>
        <w:tabs>
          <w:tab w:val="right" w:leader="dot" w:pos="10204"/>
        </w:tabs>
        <w:spacing w:after="163"/>
        <w:ind w:left="480" w:firstLine="480"/>
      </w:pPr>
      <w:hyperlink w:anchor="_Toc14658" w:history="1">
        <w:r w:rsidR="00E4320B">
          <w:rPr>
            <w:rFonts w:hint="eastAsia"/>
          </w:rPr>
          <w:t xml:space="preserve">3.3 </w:t>
        </w:r>
        <w:r w:rsidR="00A30536">
          <w:rPr>
            <w:rFonts w:hint="eastAsia"/>
          </w:rPr>
          <w:t>Code</w:t>
        </w:r>
        <w:r w:rsidR="00E4320B">
          <w:tab/>
        </w:r>
        <w:r w:rsidR="00E4320B">
          <w:fldChar w:fldCharType="begin"/>
        </w:r>
        <w:r w:rsidR="00E4320B">
          <w:instrText xml:space="preserve"> PAGEREF _Toc14658 </w:instrText>
        </w:r>
        <w:r w:rsidR="00E4320B"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 w:rsidR="00E4320B">
          <w:fldChar w:fldCharType="end"/>
        </w:r>
      </w:hyperlink>
    </w:p>
    <w:p w:rsidR="00167DC3" w:rsidRDefault="00075A86">
      <w:pPr>
        <w:pStyle w:val="10"/>
        <w:tabs>
          <w:tab w:val="right" w:leader="dot" w:pos="10204"/>
        </w:tabs>
        <w:spacing w:after="163"/>
        <w:ind w:firstLine="480"/>
      </w:pPr>
      <w:hyperlink w:anchor="_Toc6835" w:history="1">
        <w:r w:rsidR="00E4320B">
          <w:rPr>
            <w:rFonts w:hint="eastAsia"/>
          </w:rPr>
          <w:t xml:space="preserve">4 </w:t>
        </w:r>
        <w:r w:rsidR="00A30536">
          <w:t>T</w:t>
        </w:r>
        <w:r w:rsidR="00A30536" w:rsidRPr="00A30536">
          <w:t xml:space="preserve">est </w:t>
        </w:r>
        <w:r w:rsidR="00A30536">
          <w:t>E</w:t>
        </w:r>
        <w:r w:rsidR="00A30536" w:rsidRPr="00A30536">
          <w:t>ffect</w:t>
        </w:r>
        <w:r w:rsidR="00E4320B">
          <w:tab/>
        </w:r>
        <w:r w:rsidR="00E4320B">
          <w:fldChar w:fldCharType="begin"/>
        </w:r>
        <w:r w:rsidR="00E4320B">
          <w:instrText xml:space="preserve"> PAGEREF _Toc6835 </w:instrText>
        </w:r>
        <w:r w:rsidR="00E4320B">
          <w:fldChar w:fldCharType="separate"/>
        </w:r>
        <w:r w:rsidR="00350DE2">
          <w:rPr>
            <w:rFonts w:hint="eastAsia"/>
            <w:b/>
            <w:bCs/>
            <w:noProof/>
          </w:rPr>
          <w:t>错误</w:t>
        </w:r>
        <w:r w:rsidR="00350DE2">
          <w:rPr>
            <w:rFonts w:hint="eastAsia"/>
            <w:b/>
            <w:bCs/>
            <w:noProof/>
          </w:rPr>
          <w:t>!</w:t>
        </w:r>
        <w:r w:rsidR="00350DE2">
          <w:rPr>
            <w:rFonts w:hint="eastAsia"/>
            <w:b/>
            <w:bCs/>
            <w:noProof/>
          </w:rPr>
          <w:t>未定义书签。</w:t>
        </w:r>
        <w:r w:rsidR="00E4320B">
          <w:fldChar w:fldCharType="end"/>
        </w:r>
      </w:hyperlink>
    </w:p>
    <w:p w:rsidR="00167DC3" w:rsidRDefault="00E4320B">
      <w:pPr>
        <w:spacing w:after="163"/>
        <w:ind w:left="480" w:firstLineChars="0" w:firstLine="0"/>
        <w:jc w:val="center"/>
        <w:sectPr w:rsidR="00167DC3">
          <w:footerReference w:type="default" r:id="rId15"/>
          <w:type w:val="continuous"/>
          <w:pgSz w:w="11906" w:h="16838"/>
          <w:pgMar w:top="1247" w:right="851" w:bottom="1021" w:left="851" w:header="0" w:footer="284" w:gutter="0"/>
          <w:cols w:space="425"/>
          <w:docGrid w:type="linesAndChars" w:linePitch="326"/>
        </w:sectPr>
      </w:pPr>
      <w:r>
        <w:fldChar w:fldCharType="end"/>
      </w:r>
    </w:p>
    <w:p w:rsidR="00167DC3" w:rsidRDefault="00A30536">
      <w:pPr>
        <w:pStyle w:val="1"/>
      </w:pPr>
      <w:r>
        <w:lastRenderedPageBreak/>
        <w:t>I</w:t>
      </w:r>
      <w:r>
        <w:rPr>
          <w:rFonts w:hint="eastAsia"/>
        </w:rPr>
        <w:t>ntroduction</w:t>
      </w:r>
    </w:p>
    <w:p w:rsidR="00167DC3" w:rsidRDefault="00A30536">
      <w:pPr>
        <w:spacing w:after="163"/>
        <w:ind w:firstLine="480"/>
      </w:pPr>
      <w:bookmarkStart w:id="2" w:name="OLE_LINK6"/>
      <w:bookmarkStart w:id="3" w:name="OLE_LINK61"/>
      <w:bookmarkStart w:id="4" w:name="OLE_LINK17"/>
      <w:bookmarkStart w:id="5" w:name="OLE_LINK20"/>
      <w:bookmarkStart w:id="6" w:name="OLE_LINK7"/>
      <w:r w:rsidRPr="00A30536">
        <w:t>In this scheme, four TFmini-I</w:t>
      </w:r>
      <w:r w:rsidRPr="00A30536">
        <w:rPr>
          <w:vertAlign w:val="superscript"/>
        </w:rPr>
        <w:t>2</w:t>
      </w:r>
      <w:r w:rsidRPr="00A30536">
        <w:t>C radars are used to receive data through a set of I</w:t>
      </w:r>
      <w:r w:rsidRPr="00A30536">
        <w:rPr>
          <w:vertAlign w:val="superscript"/>
        </w:rPr>
        <w:t>2</w:t>
      </w:r>
      <w:r w:rsidRPr="00A30536">
        <w:t>C buses on the Arduino UNO development board.</w:t>
      </w:r>
    </w:p>
    <w:p w:rsidR="00167DC3" w:rsidRDefault="00A30536">
      <w:pPr>
        <w:spacing w:after="163"/>
        <w:ind w:firstLine="480"/>
      </w:pPr>
      <w:r w:rsidRPr="00A30536">
        <w:t>I</w:t>
      </w:r>
      <w:r w:rsidR="0082396E" w:rsidRPr="0082396E">
        <w:rPr>
          <w:vertAlign w:val="superscript"/>
        </w:rPr>
        <w:t>2</w:t>
      </w:r>
      <w:r w:rsidRPr="00A30536">
        <w:t xml:space="preserve">C communication adopts master-slave mode, Arduino development board as </w:t>
      </w:r>
      <w:r w:rsidR="00D334B3">
        <w:rPr>
          <w:rFonts w:hint="eastAsia"/>
        </w:rPr>
        <w:t>master</w:t>
      </w:r>
      <w:r w:rsidRPr="00A30536">
        <w:t>, TFmini-I</w:t>
      </w:r>
      <w:r w:rsidR="0082396E" w:rsidRPr="0082396E">
        <w:rPr>
          <w:vertAlign w:val="superscript"/>
        </w:rPr>
        <w:t>2</w:t>
      </w:r>
      <w:r w:rsidRPr="00A30536">
        <w:t xml:space="preserve">C as slave. Each </w:t>
      </w:r>
      <w:proofErr w:type="spellStart"/>
      <w:r w:rsidRPr="00A30536">
        <w:t>TFmini</w:t>
      </w:r>
      <w:proofErr w:type="spellEnd"/>
      <w:r w:rsidRPr="00A30536">
        <w:t xml:space="preserve"> is configured as a separate address, and the host queries the data corresponding to the </w:t>
      </w:r>
      <w:proofErr w:type="spellStart"/>
      <w:r w:rsidRPr="00A30536">
        <w:t>TFmini</w:t>
      </w:r>
      <w:proofErr w:type="spellEnd"/>
      <w:r w:rsidRPr="00A30536">
        <w:t xml:space="preserve"> address and waits for the data to be returned.</w:t>
      </w:r>
    </w:p>
    <w:p w:rsidR="00167DC3" w:rsidRDefault="0082396E">
      <w:pPr>
        <w:pStyle w:val="1"/>
      </w:pPr>
      <w:bookmarkStart w:id="7" w:name="OLE_LINK16"/>
      <w:bookmarkEnd w:id="2"/>
      <w:bookmarkEnd w:id="3"/>
      <w:bookmarkEnd w:id="4"/>
      <w:bookmarkEnd w:id="5"/>
      <w:bookmarkEnd w:id="6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ools</w:t>
      </w:r>
    </w:p>
    <w:p w:rsidR="00167DC3" w:rsidRDefault="00E4320B">
      <w:pPr>
        <w:numPr>
          <w:ilvl w:val="0"/>
          <w:numId w:val="3"/>
        </w:numPr>
        <w:spacing w:after="163"/>
        <w:ind w:firstLine="480"/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324DE436" wp14:editId="7138ABAE">
            <wp:simplePos x="0" y="0"/>
            <wp:positionH relativeFrom="column">
              <wp:posOffset>457835</wp:posOffset>
            </wp:positionH>
            <wp:positionV relativeFrom="paragraph">
              <wp:posOffset>452120</wp:posOffset>
            </wp:positionV>
            <wp:extent cx="1278890" cy="974725"/>
            <wp:effectExtent l="0" t="0" r="16510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396E">
        <w:t xml:space="preserve">Four </w:t>
      </w:r>
      <w:proofErr w:type="spellStart"/>
      <w:r>
        <w:rPr>
          <w:rFonts w:hint="eastAsia"/>
        </w:rPr>
        <w:t>TFmini</w:t>
      </w:r>
      <w:proofErr w:type="spellEnd"/>
      <w:r>
        <w:rPr>
          <w:rFonts w:hint="eastAsia"/>
        </w:rPr>
        <w:t>-I</w:t>
      </w:r>
      <w:r>
        <w:rPr>
          <w:rFonts w:hint="eastAsia"/>
        </w:rPr>
        <w:t>²</w:t>
      </w:r>
      <w:r>
        <w:rPr>
          <w:rFonts w:hint="eastAsia"/>
        </w:rPr>
        <w:t>C</w:t>
      </w:r>
      <w:r w:rsidR="0082396E">
        <w:rPr>
          <w:rFonts w:hint="eastAsia"/>
        </w:rPr>
        <w:t xml:space="preserve"> radars</w:t>
      </w:r>
    </w:p>
    <w:p w:rsidR="00167DC3" w:rsidRDefault="00E4320B">
      <w:pPr>
        <w:numPr>
          <w:ilvl w:val="0"/>
          <w:numId w:val="3"/>
        </w:numPr>
        <w:spacing w:after="163"/>
        <w:ind w:firstLine="480"/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261F17AA" wp14:editId="11DBAC81">
            <wp:simplePos x="0" y="0"/>
            <wp:positionH relativeFrom="column">
              <wp:posOffset>372110</wp:posOffset>
            </wp:positionH>
            <wp:positionV relativeFrom="paragraph">
              <wp:posOffset>1511300</wp:posOffset>
            </wp:positionV>
            <wp:extent cx="2244090" cy="1571625"/>
            <wp:effectExtent l="0" t="0" r="3810" b="952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Arduino UNO</w:t>
      </w:r>
      <w:r w:rsidR="0082396E">
        <w:t xml:space="preserve"> </w:t>
      </w:r>
    </w:p>
    <w:p w:rsidR="0082396E" w:rsidRDefault="00E4320B" w:rsidP="00C03F37">
      <w:pPr>
        <w:numPr>
          <w:ilvl w:val="0"/>
          <w:numId w:val="3"/>
        </w:numPr>
        <w:spacing w:after="163"/>
        <w:ind w:firstLine="480"/>
      </w:pPr>
      <w:r>
        <w:rPr>
          <w:rFonts w:hint="eastAsia"/>
        </w:rPr>
        <w:t>5VDC/2A</w:t>
      </w:r>
      <w:r w:rsidR="0082396E">
        <w:t xml:space="preserve"> </w:t>
      </w:r>
      <w:r w:rsidR="0082396E">
        <w:rPr>
          <w:rFonts w:hint="eastAsia"/>
        </w:rPr>
        <w:t>s</w:t>
      </w:r>
      <w:r w:rsidR="0082396E">
        <w:t>ource</w:t>
      </w:r>
    </w:p>
    <w:p w:rsidR="0082396E" w:rsidRDefault="0082396E" w:rsidP="00C03F37">
      <w:pPr>
        <w:numPr>
          <w:ilvl w:val="0"/>
          <w:numId w:val="3"/>
        </w:numPr>
        <w:spacing w:after="163"/>
        <w:ind w:firstLine="480"/>
      </w:pPr>
      <w:r w:rsidRPr="0082396E">
        <w:t>DuPont Line</w:t>
      </w:r>
    </w:p>
    <w:bookmarkEnd w:id="7"/>
    <w:p w:rsidR="00167DC3" w:rsidRDefault="0082396E" w:rsidP="0082396E">
      <w:pPr>
        <w:pStyle w:val="1"/>
      </w:pPr>
      <w:r>
        <w:t xml:space="preserve"> Connection Testing</w:t>
      </w:r>
    </w:p>
    <w:p w:rsidR="00167DC3" w:rsidRDefault="0082396E">
      <w:pPr>
        <w:pStyle w:val="2"/>
      </w:pPr>
      <w:r>
        <w:t xml:space="preserve"> Setting TFmin-I2C address</w:t>
      </w:r>
      <w:r>
        <w:tab/>
      </w:r>
    </w:p>
    <w:p w:rsidR="00167DC3" w:rsidRDefault="0082396E">
      <w:pPr>
        <w:spacing w:after="163"/>
        <w:ind w:firstLine="480"/>
      </w:pPr>
      <w:r w:rsidRPr="0082396E">
        <w:t xml:space="preserve">Setting method can refer to "Product </w:t>
      </w:r>
      <w:r w:rsidR="009B03B9">
        <w:rPr>
          <w:rFonts w:hint="eastAsia"/>
        </w:rPr>
        <w:t>M</w:t>
      </w:r>
      <w:r w:rsidR="009B03B9">
        <w:t>anual</w:t>
      </w:r>
      <w:r w:rsidRPr="0082396E">
        <w:t xml:space="preserve">". In this scheme, the slave addresses of four </w:t>
      </w:r>
      <w:proofErr w:type="spellStart"/>
      <w:r w:rsidRPr="0082396E">
        <w:t>TFminis</w:t>
      </w:r>
      <w:proofErr w:type="spellEnd"/>
      <w:r w:rsidRPr="0082396E">
        <w:t xml:space="preserve"> are set to 0x10, 0x11, 0x12 and 0x13 respectively.</w:t>
      </w:r>
    </w:p>
    <w:p w:rsidR="00167DC3" w:rsidRDefault="0082396E">
      <w:pPr>
        <w:pStyle w:val="2"/>
      </w:pPr>
      <w:r>
        <w:rPr>
          <w:rFonts w:hint="eastAsia"/>
        </w:rPr>
        <w:t xml:space="preserve"> </w:t>
      </w:r>
      <w:r>
        <w:t>Connection</w:t>
      </w:r>
      <w:r>
        <w:tab/>
      </w:r>
    </w:p>
    <w:p w:rsidR="00167DC3" w:rsidRDefault="0082396E">
      <w:pPr>
        <w:spacing w:after="163"/>
        <w:ind w:firstLine="480"/>
      </w:pPr>
      <w:r w:rsidRPr="0082396E">
        <w:t xml:space="preserve">Note: Because the output current of computer USB interface is limited, it needs external 5V power supply to connect multiple </w:t>
      </w:r>
      <w:proofErr w:type="spellStart"/>
      <w:r w:rsidRPr="0082396E">
        <w:t>TFminis</w:t>
      </w:r>
      <w:proofErr w:type="spellEnd"/>
      <w:r w:rsidRPr="0082396E">
        <w:t xml:space="preserve"> at the same time. At the same time, radar and Arduino development board need to be </w:t>
      </w:r>
      <w:r w:rsidR="009B03B9">
        <w:t>common-ground</w:t>
      </w:r>
      <w:r w:rsidRPr="0082396E">
        <w:t>.</w:t>
      </w:r>
    </w:p>
    <w:p w:rsidR="00167DC3" w:rsidRDefault="00167DC3">
      <w:pPr>
        <w:spacing w:after="163"/>
        <w:ind w:firstLineChars="0" w:firstLine="0"/>
      </w:pPr>
    </w:p>
    <w:p w:rsidR="00167DC3" w:rsidRDefault="00167DC3">
      <w:pPr>
        <w:pStyle w:val="af2"/>
        <w:spacing w:after="163"/>
        <w:ind w:left="840" w:firstLineChars="0" w:firstLine="0"/>
        <w:jc w:val="center"/>
      </w:pPr>
    </w:p>
    <w:p w:rsidR="00167DC3" w:rsidRDefault="00167DC3">
      <w:pPr>
        <w:pStyle w:val="af2"/>
        <w:spacing w:after="163"/>
        <w:ind w:left="840" w:firstLineChars="0" w:firstLine="0"/>
        <w:jc w:val="center"/>
      </w:pPr>
    </w:p>
    <w:p w:rsidR="00167DC3" w:rsidRDefault="00E4320B">
      <w:pPr>
        <w:pStyle w:val="af2"/>
        <w:spacing w:after="163"/>
        <w:ind w:left="84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72356352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583565</wp:posOffset>
                </wp:positionV>
                <wp:extent cx="0" cy="1514475"/>
                <wp:effectExtent l="52705" t="10795" r="61595" b="749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0310" y="1377315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4.25pt;margin-top:45.95pt;height:119.25pt;width:0pt;z-index:272356352;mso-width-relative:page;mso-height-relative:page;" filled="f" stroked="t" coordsize="21600,21600" o:gfxdata="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Wt6BR1gAAAAoBAAAPAAAAAAAAAAEA&#10;IAAAACIAAABkcnMvZG93bnJldi54bWxQSwECFAAUAAAACACHTuJAfOj6JhECAAAHBAAADgAAAAAA&#10;AAABACAAAAAlAQAAZHJzL2Uyb0RvYy54bWxQSwUGAAAAAAYABgBZAQAAqAUAAAAA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1488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577215</wp:posOffset>
                </wp:positionV>
                <wp:extent cx="0" cy="1285875"/>
                <wp:effectExtent l="52705" t="10795" r="61595" b="749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0310" y="1377315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.25pt;margin-top:45.45pt;height:101.25pt;width:0pt;z-index:256831488;mso-width-relative:page;mso-height-relative:page;" filled="f" stroked="t" coordsize="21600,21600" o:gfxdata="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g9e29gAAAAKAQAA&#10;DwAAAAAAAAABACAAAAAiAAAAZHJzL2Rvd25yZXYueG1sUEsBAhQAFAAAAAgAh07iQLh45okZAgAA&#10;BwQAAA4AAAAAAAAAAQAgAAAAJwEAAGRycy9lMm9Eb2MueG1sUEsFBgAAAAAGAAYAWQEAALIFAAAA&#10;AA==&#10;">
                <v:fill on="f" focussize="0,0"/>
                <v:stroke weight="3pt" color="#C0504D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839470</wp:posOffset>
                </wp:positionV>
                <wp:extent cx="433705" cy="253365"/>
                <wp:effectExtent l="0" t="0" r="4445" b="1333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C3" w:rsidRDefault="00E4320B">
                            <w:pPr>
                              <w:spacing w:afterLines="0" w:after="0" w:line="240" w:lineRule="auto"/>
                              <w:ind w:firstLineChars="0" w:firstLine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1.3pt;margin-top:66.1pt;height:19.95pt;width:34.15pt;z-index:251730944;mso-width-relative:page;mso-height-relative:page;" fillcolor="#FFFFFF [3201]" filled="t" stroked="f" coordsize="21600,21600" o:gfxdata="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ec70X1QAAAAsBAAAPAAAAAAAAAAEAIAAAACIAAABkcnMvZG93bnJldi54bWxQ&#10;SwECFAAUAAAACACHTuJAebEfzj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240" w:lineRule="auto"/>
                        <w:ind w:left="0" w:leftChars="0" w:firstLine="0" w:firstLineChars="0"/>
                        <w:textAlignment w:val="auto"/>
                        <w:rPr>
                          <w:rFonts w:hint="default" w:eastAsia="微软雅黑 Ligh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565150</wp:posOffset>
                </wp:positionV>
                <wp:extent cx="433705" cy="253365"/>
                <wp:effectExtent l="0" t="0" r="4445" b="1333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2275" y="1360170"/>
                          <a:ext cx="43370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C3" w:rsidRDefault="00E4320B">
                            <w:pPr>
                              <w:spacing w:afterLines="0" w:after="0" w:line="240" w:lineRule="auto"/>
                              <w:ind w:firstLineChars="0" w:firstLine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1.15pt;margin-top:44.5pt;height:19.95pt;width:34.15pt;z-index:251729920;mso-width-relative:page;mso-height-relative:page;" fillcolor="#FFFFFF [3201]" filled="t" stroked="f" coordsize="21600,21600" o:gfxdata="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bqz4Y1QAAAAoBAAAPAAAAAAAAAAEAIAAAACIAAABkcnMv&#10;ZG93bnJldi54bWxQSwECFAAUAAAACACHTuJAtb8xtj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240" w:lineRule="auto"/>
                        <w:ind w:left="0" w:leftChars="0" w:firstLine="0" w:firstLineChars="0"/>
                        <w:textAlignment w:val="auto"/>
                        <w:rPr>
                          <w:rFonts w:hint="default" w:eastAsia="微软雅黑 Ligh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2354304" behindDoc="0" locked="0" layoutInCell="1" allowOverlap="1">
                <wp:simplePos x="0" y="0"/>
                <wp:positionH relativeFrom="column">
                  <wp:posOffset>6073775</wp:posOffset>
                </wp:positionH>
                <wp:positionV relativeFrom="paragraph">
                  <wp:posOffset>604520</wp:posOffset>
                </wp:positionV>
                <wp:extent cx="0" cy="1774825"/>
                <wp:effectExtent l="52705" t="10795" r="61595" b="622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78.25pt;margin-top:47.6pt;height:139.75pt;width:0pt;z-index:272354304;mso-width-relative:page;mso-height-relative:page;" filled="f" stroked="t" coordsize="21600,21600" o:gfxdata="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eTBlTXAAAACgEAAA8AAAAAAAAAAQAgAAAAIgAA&#10;AGRycy9kb3ducmV2LnhtbFBLAQIUABQAAAAIAIdO4kDszq/sCQIAAPsDAAAOAAAAAAAAAAEAIAAA&#10;ACYBAABkcnMvZTJvRG9jLnhtbFBLBQYAAAAABgAGAFkBAAChBQAAAAA=&#10;">
                <v:fill on="f" focussize="0,0"/>
                <v:stroke weight="3pt" color="#C0504D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4453760" behindDoc="0" locked="0" layoutInCell="1" allowOverlap="1">
                <wp:simplePos x="0" y="0"/>
                <wp:positionH relativeFrom="column">
                  <wp:posOffset>5997575</wp:posOffset>
                </wp:positionH>
                <wp:positionV relativeFrom="paragraph">
                  <wp:posOffset>604520</wp:posOffset>
                </wp:positionV>
                <wp:extent cx="12700" cy="1755775"/>
                <wp:effectExtent l="52705" t="10795" r="67945" b="622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5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72.25pt;margin-top:47.6pt;height:138.25pt;width:1pt;z-index:334453760;mso-width-relative:page;mso-height-relative:page;" filled="f" stroked="t" coordsize="21600,21600" o:gfxdata="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vUf2dgAAAAKAQAADwAAAAAAAAAB&#10;ACAAAAAiAAAAZHJzL2Rvd25yZXYueG1sUEsBAhQAFAAAAAgAh07iQKd4p+kQAgAACQQAAA4AAAAA&#10;AAAAAQAgAAAAJwEAAGRycy9lMm9Eb2MueG1sUEsFBgAAAAAGAAYAWQEAAKkFAAAAAA==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13754624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598170</wp:posOffset>
                </wp:positionV>
                <wp:extent cx="0" cy="1514475"/>
                <wp:effectExtent l="52705" t="10795" r="61595" b="749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7.75pt;margin-top:47.1pt;height:119.25pt;width:0pt;z-index:313754624;mso-width-relative:page;mso-height-relative:page;" filled="f" stroked="t" coordsize="21600,21600" o:gfxdata="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1soeHXAAAACgEAAA8AAAAAAAAAAQAgAAAAIgAAAGRycy9k&#10;b3ducmV2LnhtbFBLAQIUABQAAAAIAIdO4kCgfm/ZAwIAAPsDAAAOAAAAAAAAAAEAIAAAACYBAABk&#10;cnMvZTJvRG9jLnhtbFBLBQYAAAAABgAGAFkBAACbBQAAAAA=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30554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591820</wp:posOffset>
                </wp:positionV>
                <wp:extent cx="0" cy="1514475"/>
                <wp:effectExtent l="52705" t="10795" r="61595" b="749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1.75pt;margin-top:46.6pt;height:119.25pt;width:0pt;z-index:293055488;mso-width-relative:page;mso-height-relative:page;" filled="f" stroked="t" coordsize="21600,21600" o:gfxdata="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dR8D7XAAAACgEAAA8AAAAAAAAAAQAgAAAAIgAAAGRycy9k&#10;b3ducmV2LnhtbFBLAQIUABQAAAAIAIdO4kB5pOJyAwIAAPsDAAAOAAAAAAAAAAEAIAAAACYBAABk&#10;cnMvZTJvRG9jLnhtbFBLBQYAAAAABgAGAFkBAACbBQAAAAA=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7180032" behindDoc="0" locked="0" layoutInCell="1" allowOverlap="1">
                <wp:simplePos x="0" y="0"/>
                <wp:positionH relativeFrom="column">
                  <wp:posOffset>5108575</wp:posOffset>
                </wp:positionH>
                <wp:positionV relativeFrom="paragraph">
                  <wp:posOffset>598170</wp:posOffset>
                </wp:positionV>
                <wp:extent cx="0" cy="1285875"/>
                <wp:effectExtent l="52705" t="10795" r="61595" b="749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2.25pt;margin-top:47.1pt;height:101.25pt;width:0pt;z-index:267180032;mso-width-relative:page;mso-height-relative:page;" filled="f" stroked="t" coordsize="21600,21600" o:gfxdata="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r5iB9gAAAAKAQAADwAAAAAAAAABACAAAAAi&#10;AAAAZHJzL2Rvd25yZXYueG1sUEsBAhQAFAAAAAgAh07iQPDxgLkKAgAA+wMAAA4AAAAAAAAAAQAg&#10;AAAAJwEAAGRycy9lMm9Eb2MueG1sUEsFBgAAAAAGAAYAWQEAAKMFAAAAAA==&#10;">
                <v:fill on="f" focussize="0,0"/>
                <v:stroke weight="3pt" color="#C0504D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2005760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591820</wp:posOffset>
                </wp:positionV>
                <wp:extent cx="0" cy="1285875"/>
                <wp:effectExtent l="52705" t="10795" r="61595" b="749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6.75pt;margin-top:46.6pt;height:101.25pt;width:0pt;z-index:262005760;mso-width-relative:page;mso-height-relative:page;" filled="f" stroked="t" coordsize="21600,21600" o:gfxdata="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rLC2NgAAAAKAQAADwAAAAAAAAABACAAAAAi&#10;AAAAZHJzL2Rvd25yZXYueG1sUEsBAhQAFAAAAAgAh07iQBgDEsQKAgAA+wMAAA4AAAAAAAAAAQAg&#10;AAAAJwEAAGRycy9lMm9Eb2MueG1sUEsFBgAAAAAGAAYAWQEAAKMFAAAAAA==&#10;">
                <v:fill on="f" focussize="0,0"/>
                <v:stroke weight="3pt" color="#C0504D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0464" behindDoc="0" locked="0" layoutInCell="1" allowOverlap="1">
                <wp:simplePos x="0" y="0"/>
                <wp:positionH relativeFrom="column">
                  <wp:posOffset>6130925</wp:posOffset>
                </wp:positionH>
                <wp:positionV relativeFrom="paragraph">
                  <wp:posOffset>604520</wp:posOffset>
                </wp:positionV>
                <wp:extent cx="0" cy="327025"/>
                <wp:effectExtent l="52705" t="10795" r="61595" b="622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82.75pt;margin-top:47.6pt;height:25.75pt;width:0pt;z-index:256830464;mso-width-relative:page;mso-height-relative:page;" filled="f" stroked="t" coordsize="21600,21600" o:gfxdata="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mfD8tYAAAAKAQAADwAAAAAAAAAB&#10;ACAAAAAiAAAAZHJzL2Rvd25yZXYueG1sUEsBAhQAFAAAAAgAh07iQKDoFIISAgAAHAQAAA4AAAAA&#10;AAAAAQAgAAAAJQEAAGRycy9lMm9Eb2MueG1sUEsFBgAAAAAGAAYAWQEAAKkFAAAAAA==&#10;">
                <v:fill on="f" focussize="0,0"/>
                <v:stroke weight="3pt" color="#A6A6A6 [2092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7152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585470</wp:posOffset>
                </wp:positionV>
                <wp:extent cx="0" cy="327025"/>
                <wp:effectExtent l="52705" t="10795" r="61595" b="622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6.75pt;margin-top:46.1pt;height:25.75pt;width:0pt;z-index:255537152;mso-width-relative:page;mso-height-relative:page;" filled="f" stroked="t" coordsize="21600,21600" o:gfxdata="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he3sbXAAAACgEAAA8AAAAAAAAA&#10;AQAgAAAAIgAAAGRycy9kb3ducmV2LnhtbFBLAQIUABQAAAAIAIdO4kBR9FQ+EgIAABwEAAAOAAAA&#10;AAAAAAEAIAAAACYBAABkcnMvZTJvRG9jLnhtbFBLBQYAAAAABgAGAFkBAACqBQAAAAA=&#10;">
                <v:fill on="f" focussize="0,0"/>
                <v:stroke weight="3pt" color="#A6A6A6 [2092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384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604520</wp:posOffset>
                </wp:positionV>
                <wp:extent cx="0" cy="327025"/>
                <wp:effectExtent l="52705" t="10795" r="61595" b="622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30.75pt;margin-top:47.6pt;height:25.75pt;width:0pt;z-index:254243840;mso-width-relative:page;mso-height-relative:page;" filled="f" stroked="t" coordsize="21600,21600" o:gfxdata="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FeZWNYAAAAKAQAADwAAAAAAAAAB&#10;ACAAAAAiAAAAZHJzL2Rvd25yZXYueG1sUEsBAhQAFAAAAAgAh07iQASudr0SAgAAHAQAAA4AAAAA&#10;AAAAAQAgAAAAJQEAAGRycy9lMm9Eb2MueG1sUEsFBgAAAAAGAAYAWQEAAKkFAAAAAA==&#10;">
                <v:fill on="f" focussize="0,0"/>
                <v:stroke weight="3pt" color="#A6A6A6 [2092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585470</wp:posOffset>
                </wp:positionV>
                <wp:extent cx="0" cy="327025"/>
                <wp:effectExtent l="52705" t="10795" r="61595" b="622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0310" y="1377315"/>
                          <a:ext cx="0" cy="32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3.75pt;margin-top:46.1pt;height:25.75pt;width:0pt;z-index:252950528;mso-width-relative:page;mso-height-relative:page;" filled="f" stroked="t" coordsize="21600,21600" o:gfxdata="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Y4xX9cA&#10;AAAKAQAADwAAAAAAAAABACAAAAAiAAAAZHJzL2Rvd25yZXYueG1sUEsBAhQAFAAAAAgAh07iQLe1&#10;xPEgAgAAKAQAAA4AAAAAAAAAAQAgAAAAJgEAAGRycy9lMm9Eb2MueG1sUEsFBgAAAAAGAAYAWQEA&#10;ALgFAAAAAA==&#10;">
                <v:fill on="f" focussize="0,0"/>
                <v:stroke weight="3pt" color="#A6A6A6 [2092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906145</wp:posOffset>
                </wp:positionV>
                <wp:extent cx="5156200" cy="0"/>
                <wp:effectExtent l="33655" t="29845" r="48895" b="844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1960" y="1691640"/>
                          <a:ext cx="515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1.25pt;margin-top:71.35pt;height:0pt;width:406pt;z-index:252949504;mso-width-relative:page;mso-height-relative:page;" filled="f" stroked="t" coordsize="21600,21600" o:gfxdata="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4D/X7X&#10;AAAACwEAAA8AAAAAAAAAAQAgAAAAIgAAAGRycy9kb3ducmV2LnhtbFBLAQIUABQAAAAIAIdO4kC4&#10;G5YUIQIAACkEAAAOAAAAAAAAAAEAIAAAACYBAABkcnMvZTJvRG9jLnhtbFBLBQYAAAAABgAGAFkB&#10;AAC5BQAAAAA=&#10;">
                <v:fill on="f" focussize="0,0"/>
                <v:stroke weight="3pt" color="#A6A6A6 [2092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899795</wp:posOffset>
                </wp:positionV>
                <wp:extent cx="0" cy="228600"/>
                <wp:effectExtent l="52705" t="10795" r="61595" b="654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5610" y="169164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chemeClr val="tx1">
                              <a:lumMod val="50000"/>
                              <a:lumOff val="50000"/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91.75pt;margin-top:70.85pt;height:18pt;width:0pt;z-index:252948480;mso-width-relative:page;mso-height-relative:page;" filled="f" stroked="t" coordsize="21600,21600" o:gfxdata="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HEI6dYAAAALAQAADwAAAAAAAAABACAAAAAiAAAAZHJzL2Rvd25yZXYueG1s&#10;UEsBAhQAFAAAAAgAh07iQBtJPvwzAgAAYAQAAA4AAAAAAAAAAQAgAAAAJQEAAGRycy9lMm9Eb2Mu&#10;eG1sUEsFBgAAAAAGAAYAWQEAAMoFAAAAAA==&#10;">
                <v:fill on="f" focussize="0,0"/>
                <v:stroke weight="3pt" color="#BFBFBF [2412]" joinstyle="round"/>
                <v:imagedata o:title=""/>
                <o:lock v:ext="edit" aspectratio="f"/>
                <v:shadow on="t" color="#808080 [1629]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626745</wp:posOffset>
                </wp:positionV>
                <wp:extent cx="0" cy="184150"/>
                <wp:effectExtent l="52705" t="10795" r="61595" b="7175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86.75pt;margin-top:49.35pt;height:14.5pt;width:0pt;z-index:252947456;mso-width-relative:page;mso-height-relative:page;" filled="f" stroked="t" coordsize="21600,21600" o:gfxdata="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VMPKs1gAAAAoBAAAPAAAAAAAA&#10;AAEAIAAAACIAAABkcnMvZG93bnJldi54bWxQSwECFAAUAAAACACHTuJAQTXgDRQCAAAEBAAADgAA&#10;AAAAAAABACAAAAAlAQAAZHJzL2Uyb0RvYy54bWxQSwUGAAAAAAYABgBZAQAAqwUAAAAA&#10;">
                <v:fill on="f" focussize="0,0"/>
                <v:stroke weight="3pt" color="#9BBB59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614045</wp:posOffset>
                </wp:positionV>
                <wp:extent cx="0" cy="184150"/>
                <wp:effectExtent l="52705" t="10795" r="61595" b="717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0.75pt;margin-top:48.35pt;height:14.5pt;width:0pt;z-index:252624896;mso-width-relative:page;mso-height-relative:page;" filled="f" stroked="t" coordsize="21600,21600" o:gfxdata="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6ckia1wAAAAoBAAAPAAAAAAAA&#10;AAEAIAAAACIAAABkcnMvZG93bnJldi54bWxQSwECFAAUAAAACACHTuJAj3yr/hMCAAAEBAAADgAA&#10;AAAAAAABACAAAAAmAQAAZHJzL2Uyb0RvYy54bWxQSwUGAAAAAAYABgBZAQAAqwUAAAAA&#10;">
                <v:fill on="f" focussize="0,0"/>
                <v:stroke weight="3pt" color="#9BBB59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620395</wp:posOffset>
                </wp:positionV>
                <wp:extent cx="0" cy="184150"/>
                <wp:effectExtent l="52705" t="10795" r="61595" b="717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34.75pt;margin-top:48.85pt;height:14.5pt;width:0pt;z-index:252302336;mso-width-relative:page;mso-height-relative:page;" filled="f" stroked="t" coordsize="21600,21600" o:gfxdata="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E44O9cAAAAKAQAADwAAAAAA&#10;AAABACAAAAAiAAAAZHJzL2Rvd25yZXYueG1sUEsBAhQAFAAAAAgAh07iQFLcVrwUAgAABAQAAA4A&#10;AAAAAAAAAQAgAAAAJgEAAGRycy9lMm9Eb2MueG1sUEsFBgAAAAAGAAYAWQEAAKwFAAAAAA==&#10;">
                <v:fill on="f" focussize="0,0"/>
                <v:stroke weight="3pt" color="#9BBB59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620395</wp:posOffset>
                </wp:positionV>
                <wp:extent cx="0" cy="184150"/>
                <wp:effectExtent l="4445" t="0" r="14605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13810" y="141224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57.75pt;margin-top:48.85pt;height:14.5pt;width:0pt;z-index:251979776;mso-width-relative:page;mso-height-relative:page;" filled="f" stroked="t" coordsize="21600,21600" o:gfxdata="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cK1i9cAAAAKAQAA&#10;DwAAAAAAAAABACAAAAAiAAAAZHJzL2Rvd25yZXYueG1sUEsBAhQAFAAAAAgAh07iQD2xxZgaAgAA&#10;EAQAAA4AAAAAAAAAAQAgAAAAJgEAAGRycy9lMm9Eb2MueG1sUEsFBgAAAAAGAAYAWQEAALIFAAAA&#10;AA==&#10;">
                <v:fill on="f" focussize="0,0"/>
                <v:stroke weight="3pt" color="#9BBB59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803275</wp:posOffset>
                </wp:positionV>
                <wp:extent cx="5239385" cy="1270"/>
                <wp:effectExtent l="33655" t="29845" r="41910" b="831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2425" y="1588135"/>
                          <a:ext cx="523938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5.2pt;margin-top:63.25pt;height:0.1pt;width:412.55pt;z-index:251978752;mso-width-relative:page;mso-height-relative:page;" filled="f" stroked="t" coordsize="21600,21600" o:gfxdata="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qfZwDZAAAA&#10;CwEAAA8AAAAAAAAAAQAgAAAAIgAAAGRycy9kb3ducmV2LnhtbFBLAQIUABQAAAAIAIdO4kCS79N1&#10;HAIAAAoEAAAOAAAAAAAAAAEAIAAAACgBAABkcnMvZTJvRG9jLnhtbFBLBQYAAAAABgAGAFkBAAC2&#10;BQAAAAA=&#10;">
                <v:fill on="f" focussize="0,0"/>
                <v:stroke weight="3pt" color="#9BBB59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796290</wp:posOffset>
                </wp:positionV>
                <wp:extent cx="0" cy="329565"/>
                <wp:effectExtent l="4445" t="0" r="14605" b="1333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22425" y="1588135"/>
                          <a:ext cx="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85.2pt;margin-top:62.7pt;height:25.95pt;width:0pt;z-index:251977728;mso-width-relative:page;mso-height-relative:page;" filled="f" stroked="t" coordsize="21600,21600" o:gfxdata="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C/Lz1QAAAAsB&#10;AAAPAAAAAAAAAAEAIAAAACIAAABkcnMvZG93bnJldi54bWxQSwECFAAUAAAACACHTuJAVVKImR4C&#10;AAAQBAAADgAAAAAAAAABACAAAAAkAQAAZHJzL2Uyb0RvYy54bWxQSwUGAAAAAAYABgBZAQAAtAUA&#10;AAAA&#10;">
                <v:fill on="f" focussize="0,0"/>
                <v:stroke weight="3pt" color="#9BBB59 [3206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6704" behindDoc="0" locked="0" layoutInCell="1" allowOverlap="1">
            <wp:simplePos x="0" y="0"/>
            <wp:positionH relativeFrom="column">
              <wp:posOffset>5649595</wp:posOffset>
            </wp:positionH>
            <wp:positionV relativeFrom="paragraph">
              <wp:posOffset>213995</wp:posOffset>
            </wp:positionV>
            <wp:extent cx="955675" cy="377825"/>
            <wp:effectExtent l="0" t="0" r="15875" b="3175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198755</wp:posOffset>
            </wp:positionV>
            <wp:extent cx="955675" cy="377825"/>
            <wp:effectExtent l="0" t="0" r="15875" b="3175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3716020</wp:posOffset>
            </wp:positionH>
            <wp:positionV relativeFrom="paragraph">
              <wp:posOffset>204470</wp:posOffset>
            </wp:positionV>
            <wp:extent cx="955675" cy="377825"/>
            <wp:effectExtent l="0" t="0" r="15875" b="3175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207645</wp:posOffset>
            </wp:positionV>
            <wp:extent cx="955675" cy="377825"/>
            <wp:effectExtent l="0" t="0" r="15875" b="3175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1064895</wp:posOffset>
            </wp:positionV>
            <wp:extent cx="2116455" cy="1501140"/>
            <wp:effectExtent l="0" t="0" r="17145" b="381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8" w:name="OLE_LINK2"/>
    <w:p w:rsidR="00167DC3" w:rsidRDefault="00E4320B">
      <w:pPr>
        <w:pStyle w:val="af2"/>
        <w:spacing w:after="163"/>
        <w:ind w:left="84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3445888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1125220</wp:posOffset>
                </wp:positionV>
                <wp:extent cx="0" cy="614045"/>
                <wp:effectExtent l="4445" t="0" r="14605" b="1460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2870200"/>
                          <a:ext cx="0" cy="614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4.15pt;margin-top:88.6pt;height:48.35pt;width:0pt;z-index:334458880;mso-width-relative:page;mso-height-relative:page;" filled="f" stroked="t" coordsize="21600,21600" o:gfxdata="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9fDIvWAAAACwEAAA8AAAAAAAAAAQAg&#10;AAAAIgAAAGRycy9kb3ducmV2LnhtbFBLAQIUABQAAAAIAIdO4kAWXtnfEAIAAAYEAAAOAAAAAAAA&#10;AAEAIAAAACUBAABkcnMvZTJvRG9jLnhtbFBLBQYAAAAABgAGAFkBAACnBQAAAAA=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4457856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1728470</wp:posOffset>
                </wp:positionV>
                <wp:extent cx="1338580" cy="508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3305" y="3473450"/>
                          <a:ext cx="13385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39.6pt;margin-top:136.1pt;height:0.4pt;width:105.4pt;z-index:334457856;mso-width-relative:page;mso-height-relative:page;" filled="f" stroked="t" coordsize="21600,21600" o:gfxdata="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3l5RHWAAAACwEAAA8A&#10;AAAAAAAAAQAgAAAAIgAAAGRycy9kb3ducmV2LnhtbFBLAQIUABQAAAAIAIdO4kBD+X43GQIAABQE&#10;AAAOAAAAAAAAAAEAIAAAACUBAABkcnMvZTJvRG9jLnhtbFBLBQYAAAAABgAGAFkBAACwBQAAAAA=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445683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1537970</wp:posOffset>
                </wp:positionV>
                <wp:extent cx="0" cy="201295"/>
                <wp:effectExtent l="4445" t="0" r="14605" b="825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90" y="328295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15pt;margin-top:121.1pt;height:15.85pt;width:0pt;z-index:334456832;mso-width-relative:page;mso-height-relative:page;" filled="f" stroked="t" coordsize="21600,21600" o:gfxdata="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nPs4c1gAAAAsBAAAPAAAAAAAAAAEAIAAA&#10;ACIAAABkcnMvZG93bnJldi54bWxQSwECFAAUAAAACACHTuJA4+L0ag4CAAAGBAAADgAAAAAAAAAB&#10;ACAAAAAlAQAAZHJzL2Uyb0RvYy54bWxQSwUGAAAAAAYABgBZAQAApQUAAAAA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4455808" behindDoc="0" locked="0" layoutInCell="1" allowOverlap="1">
                <wp:simplePos x="0" y="0"/>
                <wp:positionH relativeFrom="column">
                  <wp:posOffset>5718175</wp:posOffset>
                </wp:positionH>
                <wp:positionV relativeFrom="paragraph">
                  <wp:posOffset>1369060</wp:posOffset>
                </wp:positionV>
                <wp:extent cx="660400" cy="330200"/>
                <wp:effectExtent l="12700" t="0" r="12700" b="1841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09360" y="3145790"/>
                          <a:ext cx="660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DC3" w:rsidRDefault="00E4320B">
                            <w:pPr>
                              <w:spacing w:after="163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5VDC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50.25pt;margin-top:107.8pt;height:26pt;width:52pt;z-index:334455808;v-text-anchor:middle;mso-width-relative:page;mso-height-relative:page;" fillcolor="#FFFFFF [3201]" filled="t" stroked="t" coordsize="21600,21600" o:gfxdata="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0irU9gAAAAM&#10;AQAADwAAAAAAAAABACAAAAAiAAAAZHJzL2Rvd25yZXYueG1sUEsBAhQAFAAAAAgAh07iQA6naDVV&#10;AgAApwQAAA4AAAAAAAAAAQAgAAAAJwEAAGRycy9lMm9Eb2MueG1sUEsFBgAAAAAGAAYAWQEAAO4F&#10;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微软雅黑 Ligh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5VDC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445478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1140460</wp:posOffset>
                </wp:positionV>
                <wp:extent cx="290195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2360" y="288544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4.25pt;margin-top:89.8pt;height:0pt;width:228.5pt;z-index:334454784;mso-width-relative:page;mso-height-relative:page;" filled="f" stroked="t" coordsize="21600,21600" o:gfxdata="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bYYyvWAAAACwEAAA8AAAAAAAAAAQAg&#10;AAAAIgAAAGRycy9kb3ducmV2LnhtbFBLAQIUABQAAAAIAIdO4kDlFIWLEAIAAAcEAAAOAAAAAAAA&#10;AAEAIAAAACUBAABkcnMvZTJvRG9jLnhtbFBLBQYAAAAABgAGAFkBAACnBQAAAAA=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235532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911860</wp:posOffset>
                </wp:positionV>
                <wp:extent cx="2940050" cy="635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93160" y="2656840"/>
                          <a:ext cx="294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48.25pt;margin-top:71.8pt;height:0.5pt;width:231.5pt;z-index:272355328;mso-width-relative:page;mso-height-relative:page;" filled="f" stroked="t" coordsize="21600,21600" o:gfxdata="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td8V2AAA&#10;AAsBAAAPAAAAAAAAAAEAIAAAACIAAABkcnMvZG93bnJldi54bWxQSwECFAAUAAAACACHTuJAzEgF&#10;ox4CAAAUBAAADgAAAAAAAAABACAAAAAnAQAAZHJzL2Uyb0RvYy54bWxQSwUGAAAAAAYABgBZAQAA&#10;twUAAAAA&#10;">
                <v:fill on="f" focussize="0,0"/>
                <v:stroke weight="3pt" color="#C0504D [3205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</w:p>
    <w:bookmarkEnd w:id="8"/>
    <w:p w:rsidR="00167DC3" w:rsidRDefault="0082396E">
      <w:pPr>
        <w:pStyle w:val="2"/>
        <w:rPr>
          <w:rFonts w:eastAsia="微软雅黑 Light"/>
        </w:rPr>
      </w:pPr>
      <w:r>
        <w:t xml:space="preserve"> Code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bookmarkStart w:id="9" w:name="OLE_LINK1"/>
      <w:r>
        <w:rPr>
          <w:rFonts w:hint="eastAsia"/>
          <w:sz w:val="18"/>
          <w:szCs w:val="18"/>
        </w:rPr>
        <w:t xml:space="preserve">/*This is a reference code about Arduino UNO receive </w:t>
      </w:r>
      <w:proofErr w:type="spellStart"/>
      <w:r>
        <w:rPr>
          <w:rFonts w:hint="eastAsia"/>
          <w:sz w:val="18"/>
          <w:szCs w:val="18"/>
        </w:rPr>
        <w:t>TFmini</w:t>
      </w:r>
      <w:proofErr w:type="spellEnd"/>
      <w:r>
        <w:rPr>
          <w:rFonts w:hint="eastAsia"/>
          <w:sz w:val="18"/>
          <w:szCs w:val="18"/>
        </w:rPr>
        <w:t>-I</w:t>
      </w:r>
      <w:r>
        <w:rPr>
          <w:rFonts w:hint="eastAsia"/>
          <w:sz w:val="18"/>
          <w:szCs w:val="18"/>
        </w:rPr>
        <w:t>²</w:t>
      </w:r>
      <w:r>
        <w:rPr>
          <w:rFonts w:hint="eastAsia"/>
          <w:sz w:val="18"/>
          <w:szCs w:val="18"/>
        </w:rPr>
        <w:t>C Data from I</w:t>
      </w:r>
      <w:r>
        <w:rPr>
          <w:rFonts w:hint="eastAsia"/>
          <w:sz w:val="18"/>
          <w:szCs w:val="18"/>
        </w:rPr>
        <w:t>²</w:t>
      </w:r>
      <w:r>
        <w:rPr>
          <w:rFonts w:hint="eastAsia"/>
          <w:sz w:val="18"/>
          <w:szCs w:val="18"/>
        </w:rPr>
        <w:t>C bus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Arduino is Master, </w:t>
      </w:r>
      <w:proofErr w:type="spellStart"/>
      <w:r>
        <w:rPr>
          <w:rFonts w:hint="eastAsia"/>
          <w:sz w:val="18"/>
          <w:szCs w:val="18"/>
        </w:rPr>
        <w:t>TFmini</w:t>
      </w:r>
      <w:proofErr w:type="spellEnd"/>
      <w:r>
        <w:rPr>
          <w:rFonts w:hint="eastAsia"/>
          <w:sz w:val="18"/>
          <w:szCs w:val="18"/>
        </w:rPr>
        <w:t>-I</w:t>
      </w:r>
      <w:r>
        <w:rPr>
          <w:rFonts w:hint="eastAsia"/>
          <w:sz w:val="18"/>
          <w:szCs w:val="18"/>
        </w:rPr>
        <w:t>²</w:t>
      </w:r>
      <w:r>
        <w:rPr>
          <w:rFonts w:hint="eastAsia"/>
          <w:sz w:val="18"/>
          <w:szCs w:val="18"/>
        </w:rPr>
        <w:t xml:space="preserve">C is slave. Master send check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proofErr w:type="spellStart"/>
      <w:r>
        <w:rPr>
          <w:rFonts w:hint="eastAsia"/>
          <w:sz w:val="18"/>
          <w:szCs w:val="18"/>
        </w:rPr>
        <w:t>Author:zhaomingxin@Benewake</w:t>
      </w:r>
      <w:proofErr w:type="spellEnd"/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Update date</w:t>
      </w:r>
      <w:proofErr w:type="gramStart"/>
      <w:r>
        <w:rPr>
          <w:rFonts w:hint="eastAsia"/>
          <w:sz w:val="18"/>
          <w:szCs w:val="18"/>
        </w:rPr>
        <w:t>:2019.4.28</w:t>
      </w:r>
      <w:proofErr w:type="gramEnd"/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*/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#include &lt;</w:t>
      </w:r>
      <w:proofErr w:type="spellStart"/>
      <w:r>
        <w:rPr>
          <w:rFonts w:hint="eastAsia"/>
          <w:sz w:val="18"/>
          <w:szCs w:val="18"/>
        </w:rPr>
        <w:t>Wire.h</w:t>
      </w:r>
      <w:proofErr w:type="spellEnd"/>
      <w:r>
        <w:rPr>
          <w:rFonts w:hint="eastAsia"/>
          <w:sz w:val="18"/>
          <w:szCs w:val="18"/>
        </w:rPr>
        <w:t>&gt;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void</w:t>
      </w:r>
      <w:proofErr w:type="gramEnd"/>
      <w:r>
        <w:rPr>
          <w:rFonts w:hint="eastAsia"/>
          <w:sz w:val="18"/>
          <w:szCs w:val="18"/>
        </w:rPr>
        <w:t xml:space="preserve"> setup() {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Wire.begin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        // join i2c bus (address optional for master)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Serial.begin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115200);  // start serial for output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pinMode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LED_BUILTIN, OUTPUT);//LED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void</w:t>
      </w:r>
      <w:proofErr w:type="gramEnd"/>
      <w:r>
        <w:rPr>
          <w:rFonts w:hint="eastAsia"/>
          <w:sz w:val="18"/>
          <w:szCs w:val="18"/>
        </w:rPr>
        <w:t xml:space="preserve"> loop() {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Get_</w:t>
      </w:r>
      <w:proofErr w:type="gramStart"/>
      <w:r>
        <w:rPr>
          <w:rFonts w:hint="eastAsia"/>
          <w:sz w:val="18"/>
          <w:szCs w:val="18"/>
        </w:rPr>
        <w:t>LidarDatafromIIC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0x10);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</w:t>
      </w:r>
      <w:proofErr w:type="spellStart"/>
      <w:r>
        <w:rPr>
          <w:rFonts w:hint="eastAsia"/>
          <w:sz w:val="18"/>
          <w:szCs w:val="18"/>
        </w:rPr>
        <w:t>Get_</w:t>
      </w:r>
      <w:proofErr w:type="gramStart"/>
      <w:r>
        <w:rPr>
          <w:rFonts w:hint="eastAsia"/>
          <w:sz w:val="18"/>
          <w:szCs w:val="18"/>
        </w:rPr>
        <w:t>LidarDatafromIIC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0x11);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Get_</w:t>
      </w:r>
      <w:proofErr w:type="gramStart"/>
      <w:r>
        <w:rPr>
          <w:rFonts w:hint="eastAsia"/>
          <w:sz w:val="18"/>
          <w:szCs w:val="18"/>
        </w:rPr>
        <w:t>LidarDatafromIIC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0x12);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Get_</w:t>
      </w:r>
      <w:proofErr w:type="gramStart"/>
      <w:r>
        <w:rPr>
          <w:rFonts w:hint="eastAsia"/>
          <w:sz w:val="18"/>
          <w:szCs w:val="18"/>
        </w:rPr>
        <w:t>LidarDatafromIIC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0x13);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delay(</w:t>
      </w:r>
      <w:proofErr w:type="gramEnd"/>
      <w:r>
        <w:rPr>
          <w:rFonts w:hint="eastAsia"/>
          <w:sz w:val="18"/>
          <w:szCs w:val="18"/>
        </w:rPr>
        <w:t>250);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digitalWrite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LED_BUILTIN, HIGH);   // turn the LED on (HIGH is the voltage level)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delay(</w:t>
      </w:r>
      <w:proofErr w:type="gramEnd"/>
      <w:r>
        <w:rPr>
          <w:rFonts w:hint="eastAsia"/>
          <w:sz w:val="18"/>
          <w:szCs w:val="18"/>
        </w:rPr>
        <w:t xml:space="preserve">250);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digitalWrite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LED_BUILTIN, LOW);    // turn the LED off by making the voltage LOW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void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Get_LidarDatafromIIC</w:t>
      </w:r>
      <w:proofErr w:type="spellEnd"/>
      <w:r>
        <w:rPr>
          <w:rFonts w:hint="eastAsia"/>
          <w:sz w:val="18"/>
          <w:szCs w:val="18"/>
        </w:rPr>
        <w:t>(byte address){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char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 = 0;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byte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rx_buf</w:t>
      </w:r>
      <w:proofErr w:type="spellEnd"/>
      <w:r>
        <w:rPr>
          <w:rFonts w:hint="eastAsia"/>
          <w:sz w:val="18"/>
          <w:szCs w:val="18"/>
        </w:rPr>
        <w:t xml:space="preserve">[7] = {0};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Wire.beginTransmission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address); // Begin a transmission to the I2C Slave device with the given address.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Wire.write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1); // </w:t>
      </w:r>
      <w:proofErr w:type="spellStart"/>
      <w:r>
        <w:rPr>
          <w:rFonts w:hint="eastAsia"/>
          <w:sz w:val="18"/>
          <w:szCs w:val="18"/>
        </w:rPr>
        <w:t>Reg's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Address_H</w:t>
      </w:r>
      <w:proofErr w:type="spellEnd"/>
      <w:r>
        <w:rPr>
          <w:rFonts w:hint="eastAsia"/>
          <w:sz w:val="18"/>
          <w:szCs w:val="18"/>
        </w:rPr>
        <w:t xml:space="preserve">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Wire.write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2); // </w:t>
      </w:r>
      <w:proofErr w:type="spellStart"/>
      <w:r>
        <w:rPr>
          <w:rFonts w:hint="eastAsia"/>
          <w:sz w:val="18"/>
          <w:szCs w:val="18"/>
        </w:rPr>
        <w:t>Reg's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Address_L</w:t>
      </w:r>
      <w:proofErr w:type="spellEnd"/>
      <w:r>
        <w:rPr>
          <w:rFonts w:hint="eastAsia"/>
          <w:sz w:val="18"/>
          <w:szCs w:val="18"/>
        </w:rPr>
        <w:t xml:space="preserve">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Wire.write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7); // Data Length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Wire.endTransmission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0);  // Send a START Sign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Wire.requestFrom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address, 7); // request 7 bytes from slave device address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//print the result via serial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"Address=0x");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proofErr w:type="gramEnd"/>
      <w:r>
        <w:rPr>
          <w:rFonts w:hint="eastAsia"/>
          <w:sz w:val="18"/>
          <w:szCs w:val="18"/>
        </w:rPr>
        <w:t>address,HEX</w:t>
      </w:r>
      <w:proofErr w:type="spellEnd"/>
      <w:r>
        <w:rPr>
          <w:rFonts w:hint="eastAsia"/>
          <w:sz w:val="18"/>
          <w:szCs w:val="18"/>
        </w:rPr>
        <w:t>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":   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gramStart"/>
      <w:r>
        <w:rPr>
          <w:rFonts w:hint="eastAsia"/>
          <w:sz w:val="18"/>
          <w:szCs w:val="18"/>
        </w:rPr>
        <w:t>while</w:t>
      </w:r>
      <w:proofErr w:type="gramEnd"/>
      <w:r>
        <w:rPr>
          <w:rFonts w:hint="eastAsia"/>
          <w:sz w:val="18"/>
          <w:szCs w:val="18"/>
        </w:rPr>
        <w:t xml:space="preserve"> ( </w:t>
      </w:r>
      <w:proofErr w:type="spellStart"/>
      <w:r>
        <w:rPr>
          <w:rFonts w:hint="eastAsia"/>
          <w:sz w:val="18"/>
          <w:szCs w:val="18"/>
        </w:rPr>
        <w:t>Wire.available</w:t>
      </w:r>
      <w:proofErr w:type="spellEnd"/>
      <w:r>
        <w:rPr>
          <w:rFonts w:hint="eastAsia"/>
          <w:sz w:val="18"/>
          <w:szCs w:val="18"/>
        </w:rPr>
        <w:t xml:space="preserve">())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{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rx_buf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] = </w:t>
      </w:r>
      <w:proofErr w:type="spellStart"/>
      <w:proofErr w:type="gramStart"/>
      <w:r>
        <w:rPr>
          <w:rFonts w:hint="eastAsia"/>
          <w:sz w:val="18"/>
          <w:szCs w:val="18"/>
        </w:rPr>
        <w:t>Wire.read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); // received one byte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"0x");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proofErr w:type="gramEnd"/>
      <w:r>
        <w:rPr>
          <w:rFonts w:hint="eastAsia"/>
          <w:sz w:val="18"/>
          <w:szCs w:val="18"/>
        </w:rPr>
        <w:t>rx_buf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],HEX);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";");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hint="eastAsia"/>
          <w:sz w:val="18"/>
          <w:szCs w:val="18"/>
        </w:rPr>
        <w:t>i</w:t>
      </w:r>
      <w:proofErr w:type="spellEnd"/>
      <w:proofErr w:type="gramEnd"/>
      <w:r>
        <w:rPr>
          <w:rFonts w:hint="eastAsia"/>
          <w:sz w:val="18"/>
          <w:szCs w:val="18"/>
        </w:rPr>
        <w:t xml:space="preserve">++;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if(</w:t>
      </w:r>
      <w:proofErr w:type="spellStart"/>
      <w:proofErr w:type="gramEnd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&gt;=7)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=0;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"----------&gt;");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"Distance=");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proofErr w:type="gramEnd"/>
      <w:r>
        <w:rPr>
          <w:rFonts w:hint="eastAsia"/>
          <w:sz w:val="18"/>
          <w:szCs w:val="18"/>
        </w:rPr>
        <w:t>rx_buf</w:t>
      </w:r>
      <w:proofErr w:type="spellEnd"/>
      <w:r>
        <w:rPr>
          <w:rFonts w:hint="eastAsia"/>
          <w:sz w:val="18"/>
          <w:szCs w:val="18"/>
        </w:rPr>
        <w:t>[3]*256+rx_buf[2]);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";");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"Strength=");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proofErr w:type="gramEnd"/>
      <w:r>
        <w:rPr>
          <w:rFonts w:hint="eastAsia"/>
          <w:sz w:val="18"/>
          <w:szCs w:val="18"/>
        </w:rPr>
        <w:t>rx_buf</w:t>
      </w:r>
      <w:proofErr w:type="spellEnd"/>
      <w:r>
        <w:rPr>
          <w:rFonts w:hint="eastAsia"/>
          <w:sz w:val="18"/>
          <w:szCs w:val="18"/>
        </w:rPr>
        <w:t>[5]*256+rx_buf[4]);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int="eastAsia"/>
          <w:sz w:val="18"/>
          <w:szCs w:val="18"/>
        </w:rPr>
        <w:t>Serial.print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"\r\n"); </w:t>
      </w:r>
    </w:p>
    <w:p w:rsidR="00167DC3" w:rsidRDefault="00E4320B">
      <w:pPr>
        <w:spacing w:after="16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DC3" w:rsidRDefault="00167DC3">
      <w:pPr>
        <w:spacing w:after="163"/>
        <w:ind w:firstLine="480"/>
      </w:pPr>
    </w:p>
    <w:p w:rsidR="00167DC3" w:rsidRDefault="0082396E" w:rsidP="0082396E">
      <w:pPr>
        <w:pStyle w:val="1"/>
      </w:pPr>
      <w:r>
        <w:rPr>
          <w:rFonts w:hint="eastAsia"/>
        </w:rPr>
        <w:t xml:space="preserve"> </w:t>
      </w:r>
      <w:r w:rsidR="009B03B9">
        <w:t>Results</w:t>
      </w:r>
    </w:p>
    <w:p w:rsidR="00167DC3" w:rsidRDefault="0082396E">
      <w:pPr>
        <w:spacing w:after="163"/>
        <w:ind w:firstLine="480"/>
      </w:pPr>
      <w:r w:rsidRPr="0082396E">
        <w:t>Arduino q</w:t>
      </w:r>
      <w:bookmarkStart w:id="10" w:name="_GoBack"/>
      <w:bookmarkEnd w:id="10"/>
      <w:r w:rsidRPr="0082396E">
        <w:t>ueries radar data through I</w:t>
      </w:r>
      <w:r w:rsidRPr="0082396E">
        <w:rPr>
          <w:vertAlign w:val="superscript"/>
        </w:rPr>
        <w:t>2</w:t>
      </w:r>
      <w:r w:rsidRPr="0082396E">
        <w:t>C bus and prints the data through serial port.</w:t>
      </w:r>
    </w:p>
    <w:p w:rsidR="00167DC3" w:rsidRDefault="00E4320B">
      <w:pPr>
        <w:spacing w:after="163"/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41726156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4001770</wp:posOffset>
            </wp:positionV>
            <wp:extent cx="6771640" cy="2988945"/>
            <wp:effectExtent l="0" t="0" r="10160" b="1905"/>
            <wp:wrapTopAndBottom/>
            <wp:docPr id="59" name="图片 59" descr="i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i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1726259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74295</wp:posOffset>
            </wp:positionV>
            <wp:extent cx="3285490" cy="3883025"/>
            <wp:effectExtent l="0" t="0" r="10160" b="3175"/>
            <wp:wrapTopAndBottom/>
            <wp:docPr id="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rcRect l="-736" t="786" r="53172" b="-78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7DC3" w:rsidRDefault="00167DC3">
      <w:pPr>
        <w:spacing w:after="163"/>
        <w:ind w:firstLine="480"/>
      </w:pPr>
    </w:p>
    <w:bookmarkEnd w:id="9"/>
    <w:p w:rsidR="00167DC3" w:rsidRDefault="00167DC3">
      <w:pPr>
        <w:spacing w:after="163"/>
        <w:ind w:firstLine="480"/>
      </w:pPr>
    </w:p>
    <w:p w:rsidR="00167DC3" w:rsidRDefault="00167DC3">
      <w:pPr>
        <w:spacing w:after="163"/>
        <w:ind w:firstLine="480"/>
      </w:pPr>
    </w:p>
    <w:sectPr w:rsidR="00167DC3">
      <w:footerReference w:type="default" r:id="rId22"/>
      <w:pgSz w:w="11906" w:h="16838"/>
      <w:pgMar w:top="1247" w:right="851" w:bottom="1021" w:left="851" w:header="0" w:footer="284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86" w:rsidRDefault="00075A86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075A86" w:rsidRDefault="00075A86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方正兰亭准黑_GBK">
    <w:altName w:val="微软雅黑"/>
    <w:charset w:val="86"/>
    <w:family w:val="auto"/>
    <w:pitch w:val="default"/>
    <w:sig w:usb0="00000000" w:usb1="00000000" w:usb2="00082016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GRounded Lt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167DC3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E4320B">
    <w:pPr>
      <w:pStyle w:val="a7"/>
      <w:tabs>
        <w:tab w:val="clear" w:pos="4153"/>
        <w:tab w:val="clear" w:pos="8306"/>
        <w:tab w:val="left" w:pos="8280"/>
      </w:tabs>
      <w:spacing w:after="120"/>
      <w:ind w:firstLine="360"/>
      <w:rPr>
        <w:rFonts w:ascii="VAGRounded Lt" w:hAnsi="VAGRounded Lt"/>
        <w:color w:val="44964C" w:themeColor="background1" w:themeShade="80"/>
        <w:sz w:val="21"/>
      </w:rPr>
    </w:pPr>
    <w:r>
      <w:rPr>
        <w:rFonts w:ascii="VAGRounded Lt" w:hAnsi="VAGRounded Lt"/>
        <w:noProof/>
        <w:color w:val="44964C" w:themeColor="background1" w:themeShade="80"/>
      </w:rPr>
      <w:drawing>
        <wp:anchor distT="0" distB="0" distL="114300" distR="114300" simplePos="0" relativeHeight="251676672" behindDoc="1" locked="0" layoutInCell="1" allowOverlap="1">
          <wp:simplePos x="0" y="0"/>
          <wp:positionH relativeFrom="margin">
            <wp:posOffset>-535305</wp:posOffset>
          </wp:positionH>
          <wp:positionV relativeFrom="paragraph">
            <wp:posOffset>-95250</wp:posOffset>
          </wp:positionV>
          <wp:extent cx="7602855" cy="605790"/>
          <wp:effectExtent l="0" t="0" r="0" b="444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515" b="-1"/>
                  <a:stretch>
                    <a:fillRect/>
                  </a:stretch>
                </pic:blipFill>
                <pic:spPr>
                  <a:xfrm>
                    <a:off x="0" y="0"/>
                    <a:ext cx="7602855" cy="605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VAGRounded Lt" w:hAnsi="VAGRounded Lt"/>
        <w:color w:val="44964C" w:themeColor="background1" w:themeShade="80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167DC3">
    <w:pPr>
      <w:pStyle w:val="a7"/>
      <w:spacing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E4320B">
    <w:pPr>
      <w:pStyle w:val="a7"/>
      <w:tabs>
        <w:tab w:val="clear" w:pos="4153"/>
        <w:tab w:val="clear" w:pos="8306"/>
        <w:tab w:val="left" w:pos="8280"/>
      </w:tabs>
      <w:spacing w:after="120"/>
      <w:ind w:firstLine="360"/>
      <w:rPr>
        <w:rFonts w:ascii="VAGRounded Lt" w:hAnsi="VAGRounded Lt"/>
        <w:color w:val="44964C" w:themeColor="background1" w:themeShade="80"/>
        <w:sz w:val="21"/>
      </w:rPr>
    </w:pPr>
    <w:r>
      <w:rPr>
        <w:rFonts w:ascii="VAGRounded Lt" w:hAnsi="VAGRounded Lt"/>
        <w:noProof/>
        <w:color w:val="44964C" w:themeColor="background1" w:themeShade="80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margin">
            <wp:posOffset>-535305</wp:posOffset>
          </wp:positionH>
          <wp:positionV relativeFrom="paragraph">
            <wp:posOffset>-95250</wp:posOffset>
          </wp:positionV>
          <wp:extent cx="7602855" cy="605790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515" b="-1"/>
                  <a:stretch>
                    <a:fillRect/>
                  </a:stretch>
                </pic:blipFill>
                <pic:spPr>
                  <a:xfrm>
                    <a:off x="0" y="0"/>
                    <a:ext cx="7602855" cy="605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VAGRounded Lt" w:hAnsi="VAGRounded Lt"/>
        <w:color w:val="44964C" w:themeColor="background1" w:themeShade="80"/>
        <w:sz w:val="21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2239"/>
    </w:sdtPr>
    <w:sdtEndPr/>
    <w:sdtContent>
      <w:p w:rsidR="00167DC3" w:rsidRDefault="00E4320B">
        <w:pPr>
          <w:pStyle w:val="a7"/>
          <w:spacing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E2" w:rsidRPr="00350DE2">
          <w:rPr>
            <w:noProof/>
            <w:lang w:val="zh-CN"/>
          </w:rPr>
          <w:t>5</w:t>
        </w:r>
        <w:r>
          <w:fldChar w:fldCharType="end"/>
        </w:r>
      </w:p>
    </w:sdtContent>
  </w:sdt>
  <w:p w:rsidR="00167DC3" w:rsidRDefault="00167DC3">
    <w:pPr>
      <w:pStyle w:val="a7"/>
      <w:tabs>
        <w:tab w:val="clear" w:pos="4153"/>
        <w:tab w:val="clear" w:pos="8306"/>
        <w:tab w:val="left" w:pos="8280"/>
      </w:tabs>
      <w:spacing w:after="120"/>
      <w:ind w:firstLine="420"/>
      <w:rPr>
        <w:rFonts w:ascii="VAGRounded Lt" w:hAnsi="VAGRounded Lt"/>
        <w:color w:val="44964C" w:themeColor="background1" w:themeShade="80"/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86" w:rsidRDefault="00075A86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075A86" w:rsidRDefault="00075A86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167DC3">
    <w:pPr>
      <w:pStyle w:val="a8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167DC3">
    <w:pPr>
      <w:spacing w:after="120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DC3" w:rsidRDefault="00167DC3">
    <w:pPr>
      <w:pStyle w:val="a8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4583"/>
    <w:multiLevelType w:val="multilevel"/>
    <w:tmpl w:val="2A694583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FF314D1"/>
    <w:multiLevelType w:val="singleLevel"/>
    <w:tmpl w:val="2FF314D1"/>
    <w:lvl w:ilvl="0">
      <w:start w:val="1"/>
      <w:numFmt w:val="decimal"/>
      <w:suff w:val="nothing"/>
      <w:lvlText w:val="（%1）"/>
      <w:lvlJc w:val="left"/>
    </w:lvl>
  </w:abstractNum>
  <w:abstractNum w:abstractNumId="2">
    <w:nsid w:val="3BBA17E4"/>
    <w:multiLevelType w:val="multilevel"/>
    <w:tmpl w:val="3BBA17E4"/>
    <w:lvl w:ilvl="0">
      <w:start w:val="1"/>
      <w:numFmt w:val="bullet"/>
      <w:pStyle w:val="Bullet1"/>
      <w:lvlText w:val="●"/>
      <w:lvlJc w:val="left"/>
      <w:pPr>
        <w:ind w:left="864" w:hanging="432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Bullet1Indent1"/>
      <w:lvlText w:val="○"/>
      <w:lvlJc w:val="left"/>
      <w:pPr>
        <w:ind w:left="1296" w:hanging="432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Bullet1Indent2"/>
      <w:lvlText w:val="■"/>
      <w:lvlJc w:val="left"/>
      <w:pPr>
        <w:ind w:left="1728" w:hanging="432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pStyle w:val="Bullet1Indent3"/>
      <w:lvlText w:val="□"/>
      <w:lvlJc w:val="left"/>
      <w:pPr>
        <w:ind w:left="2160" w:hanging="432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bullet"/>
      <w:pStyle w:val="Bullet1Indent4"/>
      <w:lvlText w:val="♦"/>
      <w:lvlJc w:val="left"/>
      <w:pPr>
        <w:ind w:left="2592" w:hanging="432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none"/>
      <w:lvlText w:val="%6%1"/>
      <w:lvlJc w:val="left"/>
      <w:pPr>
        <w:tabs>
          <w:tab w:val="left" w:pos="792"/>
        </w:tabs>
        <w:ind w:left="792" w:hanging="1152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left" w:pos="936"/>
        </w:tabs>
        <w:ind w:left="93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1080"/>
        </w:tabs>
        <w:ind w:left="108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1224"/>
        </w:tabs>
        <w:ind w:left="122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5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CC"/>
    <w:rsid w:val="0000296D"/>
    <w:rsid w:val="00006264"/>
    <w:rsid w:val="00006D9C"/>
    <w:rsid w:val="000118A8"/>
    <w:rsid w:val="0001199B"/>
    <w:rsid w:val="00011A57"/>
    <w:rsid w:val="0001215C"/>
    <w:rsid w:val="000161BF"/>
    <w:rsid w:val="00016B58"/>
    <w:rsid w:val="0001772C"/>
    <w:rsid w:val="0002036D"/>
    <w:rsid w:val="00020BC8"/>
    <w:rsid w:val="00022D41"/>
    <w:rsid w:val="00022EB2"/>
    <w:rsid w:val="00031425"/>
    <w:rsid w:val="000318AD"/>
    <w:rsid w:val="00032A92"/>
    <w:rsid w:val="00032CFA"/>
    <w:rsid w:val="000331A9"/>
    <w:rsid w:val="00034FC0"/>
    <w:rsid w:val="00035165"/>
    <w:rsid w:val="0004301F"/>
    <w:rsid w:val="00045F8A"/>
    <w:rsid w:val="000472E5"/>
    <w:rsid w:val="00047F93"/>
    <w:rsid w:val="00056C02"/>
    <w:rsid w:val="00057A1D"/>
    <w:rsid w:val="00057A7B"/>
    <w:rsid w:val="00062B08"/>
    <w:rsid w:val="00066712"/>
    <w:rsid w:val="0007006C"/>
    <w:rsid w:val="000729DE"/>
    <w:rsid w:val="00072F28"/>
    <w:rsid w:val="000740AF"/>
    <w:rsid w:val="00074D48"/>
    <w:rsid w:val="00075A86"/>
    <w:rsid w:val="000762BD"/>
    <w:rsid w:val="00077402"/>
    <w:rsid w:val="00080527"/>
    <w:rsid w:val="00081EAC"/>
    <w:rsid w:val="0008246B"/>
    <w:rsid w:val="00094AA0"/>
    <w:rsid w:val="0009767F"/>
    <w:rsid w:val="000A0469"/>
    <w:rsid w:val="000A1D03"/>
    <w:rsid w:val="000A368C"/>
    <w:rsid w:val="000A430A"/>
    <w:rsid w:val="000A4DE4"/>
    <w:rsid w:val="000B00A1"/>
    <w:rsid w:val="000B01A0"/>
    <w:rsid w:val="000B04D7"/>
    <w:rsid w:val="000B21C9"/>
    <w:rsid w:val="000B2A20"/>
    <w:rsid w:val="000B2FB6"/>
    <w:rsid w:val="000B58CB"/>
    <w:rsid w:val="000B5FEE"/>
    <w:rsid w:val="000B7B3A"/>
    <w:rsid w:val="000C04E3"/>
    <w:rsid w:val="000C1C1A"/>
    <w:rsid w:val="000D1329"/>
    <w:rsid w:val="000D50EA"/>
    <w:rsid w:val="000E0D24"/>
    <w:rsid w:val="000E3B81"/>
    <w:rsid w:val="000E3BE3"/>
    <w:rsid w:val="000F2320"/>
    <w:rsid w:val="000F31CB"/>
    <w:rsid w:val="000F457B"/>
    <w:rsid w:val="000F4F8D"/>
    <w:rsid w:val="00100457"/>
    <w:rsid w:val="0010046D"/>
    <w:rsid w:val="00100AA1"/>
    <w:rsid w:val="00101239"/>
    <w:rsid w:val="00101BFD"/>
    <w:rsid w:val="00101E75"/>
    <w:rsid w:val="001020EC"/>
    <w:rsid w:val="00102872"/>
    <w:rsid w:val="001032CA"/>
    <w:rsid w:val="0010641E"/>
    <w:rsid w:val="001125D1"/>
    <w:rsid w:val="001132D4"/>
    <w:rsid w:val="00115C82"/>
    <w:rsid w:val="00121446"/>
    <w:rsid w:val="00122191"/>
    <w:rsid w:val="001278C0"/>
    <w:rsid w:val="00127EB3"/>
    <w:rsid w:val="00131A0F"/>
    <w:rsid w:val="00131D6F"/>
    <w:rsid w:val="00131E3C"/>
    <w:rsid w:val="001344F3"/>
    <w:rsid w:val="00135AC4"/>
    <w:rsid w:val="00143A7E"/>
    <w:rsid w:val="00143E89"/>
    <w:rsid w:val="00145071"/>
    <w:rsid w:val="0014511E"/>
    <w:rsid w:val="0014653C"/>
    <w:rsid w:val="001474C3"/>
    <w:rsid w:val="00150669"/>
    <w:rsid w:val="00155184"/>
    <w:rsid w:val="00155700"/>
    <w:rsid w:val="001563CC"/>
    <w:rsid w:val="00156E8E"/>
    <w:rsid w:val="0016093F"/>
    <w:rsid w:val="00161C82"/>
    <w:rsid w:val="00162608"/>
    <w:rsid w:val="0016318A"/>
    <w:rsid w:val="0016386E"/>
    <w:rsid w:val="00164036"/>
    <w:rsid w:val="001657A7"/>
    <w:rsid w:val="00165E09"/>
    <w:rsid w:val="001664C8"/>
    <w:rsid w:val="00167DC3"/>
    <w:rsid w:val="00170EA4"/>
    <w:rsid w:val="0017160F"/>
    <w:rsid w:val="00173133"/>
    <w:rsid w:val="00181A86"/>
    <w:rsid w:val="00182EAA"/>
    <w:rsid w:val="001836F3"/>
    <w:rsid w:val="00183F90"/>
    <w:rsid w:val="001845CF"/>
    <w:rsid w:val="00190D18"/>
    <w:rsid w:val="00191392"/>
    <w:rsid w:val="001921DF"/>
    <w:rsid w:val="0019300F"/>
    <w:rsid w:val="00194348"/>
    <w:rsid w:val="001947F1"/>
    <w:rsid w:val="001A1AF7"/>
    <w:rsid w:val="001A67E7"/>
    <w:rsid w:val="001B0155"/>
    <w:rsid w:val="001B1CCC"/>
    <w:rsid w:val="001B5936"/>
    <w:rsid w:val="001B61D1"/>
    <w:rsid w:val="001C3057"/>
    <w:rsid w:val="001C39E7"/>
    <w:rsid w:val="001C6873"/>
    <w:rsid w:val="001D748D"/>
    <w:rsid w:val="001E124F"/>
    <w:rsid w:val="001E2174"/>
    <w:rsid w:val="001E3768"/>
    <w:rsid w:val="001E660C"/>
    <w:rsid w:val="001E75CB"/>
    <w:rsid w:val="001F043D"/>
    <w:rsid w:val="001F3424"/>
    <w:rsid w:val="001F60A7"/>
    <w:rsid w:val="001F681E"/>
    <w:rsid w:val="001F7203"/>
    <w:rsid w:val="001F7EFE"/>
    <w:rsid w:val="002029FA"/>
    <w:rsid w:val="002039CC"/>
    <w:rsid w:val="00210FB4"/>
    <w:rsid w:val="00211D23"/>
    <w:rsid w:val="0021310E"/>
    <w:rsid w:val="002132D4"/>
    <w:rsid w:val="002172F3"/>
    <w:rsid w:val="002217B6"/>
    <w:rsid w:val="00221D3B"/>
    <w:rsid w:val="0022355D"/>
    <w:rsid w:val="00224755"/>
    <w:rsid w:val="00230C6F"/>
    <w:rsid w:val="00231DBB"/>
    <w:rsid w:val="00232191"/>
    <w:rsid w:val="002357B4"/>
    <w:rsid w:val="002361E6"/>
    <w:rsid w:val="002366A6"/>
    <w:rsid w:val="00241381"/>
    <w:rsid w:val="00247FC0"/>
    <w:rsid w:val="0025169C"/>
    <w:rsid w:val="00251827"/>
    <w:rsid w:val="00254546"/>
    <w:rsid w:val="0025679B"/>
    <w:rsid w:val="0026325C"/>
    <w:rsid w:val="002664CE"/>
    <w:rsid w:val="0026762F"/>
    <w:rsid w:val="00267F2A"/>
    <w:rsid w:val="00271478"/>
    <w:rsid w:val="002728D5"/>
    <w:rsid w:val="0027347F"/>
    <w:rsid w:val="002761B9"/>
    <w:rsid w:val="00276E9A"/>
    <w:rsid w:val="0028022C"/>
    <w:rsid w:val="00280C77"/>
    <w:rsid w:val="00280E24"/>
    <w:rsid w:val="00281513"/>
    <w:rsid w:val="00281C11"/>
    <w:rsid w:val="00281EE1"/>
    <w:rsid w:val="00283D4C"/>
    <w:rsid w:val="00295AEA"/>
    <w:rsid w:val="002B00B4"/>
    <w:rsid w:val="002B0871"/>
    <w:rsid w:val="002B1BC0"/>
    <w:rsid w:val="002B1E42"/>
    <w:rsid w:val="002B34DE"/>
    <w:rsid w:val="002B5BC6"/>
    <w:rsid w:val="002C0943"/>
    <w:rsid w:val="002C2F59"/>
    <w:rsid w:val="002C415D"/>
    <w:rsid w:val="002C57AB"/>
    <w:rsid w:val="002D04C7"/>
    <w:rsid w:val="002D09C0"/>
    <w:rsid w:val="002D4C9B"/>
    <w:rsid w:val="002D611D"/>
    <w:rsid w:val="002D727D"/>
    <w:rsid w:val="002E0483"/>
    <w:rsid w:val="002E156B"/>
    <w:rsid w:val="002E1C11"/>
    <w:rsid w:val="002E3F04"/>
    <w:rsid w:val="002E44A2"/>
    <w:rsid w:val="002E4E01"/>
    <w:rsid w:val="002E4EC0"/>
    <w:rsid w:val="002E57C2"/>
    <w:rsid w:val="002E691E"/>
    <w:rsid w:val="002E6DEC"/>
    <w:rsid w:val="002E6E6F"/>
    <w:rsid w:val="002E720C"/>
    <w:rsid w:val="002F1052"/>
    <w:rsid w:val="002F3AC5"/>
    <w:rsid w:val="002F47FA"/>
    <w:rsid w:val="002F4BA7"/>
    <w:rsid w:val="002F5408"/>
    <w:rsid w:val="002F6236"/>
    <w:rsid w:val="002F75D6"/>
    <w:rsid w:val="00301F37"/>
    <w:rsid w:val="00302AE9"/>
    <w:rsid w:val="0030606C"/>
    <w:rsid w:val="00306708"/>
    <w:rsid w:val="003067CD"/>
    <w:rsid w:val="00311D54"/>
    <w:rsid w:val="00313C85"/>
    <w:rsid w:val="00314798"/>
    <w:rsid w:val="003161F5"/>
    <w:rsid w:val="00316934"/>
    <w:rsid w:val="003215E8"/>
    <w:rsid w:val="00322FC8"/>
    <w:rsid w:val="00323723"/>
    <w:rsid w:val="003241C1"/>
    <w:rsid w:val="00326513"/>
    <w:rsid w:val="0032709D"/>
    <w:rsid w:val="00332672"/>
    <w:rsid w:val="00334E47"/>
    <w:rsid w:val="00335473"/>
    <w:rsid w:val="003377FF"/>
    <w:rsid w:val="0034368D"/>
    <w:rsid w:val="003440A0"/>
    <w:rsid w:val="003460D0"/>
    <w:rsid w:val="00350A2A"/>
    <w:rsid w:val="00350D77"/>
    <w:rsid w:val="00350DE2"/>
    <w:rsid w:val="0035151D"/>
    <w:rsid w:val="00352E41"/>
    <w:rsid w:val="00353D1C"/>
    <w:rsid w:val="00354306"/>
    <w:rsid w:val="00355875"/>
    <w:rsid w:val="00356C06"/>
    <w:rsid w:val="00360EDC"/>
    <w:rsid w:val="00360F79"/>
    <w:rsid w:val="003624C3"/>
    <w:rsid w:val="00364BDD"/>
    <w:rsid w:val="00367429"/>
    <w:rsid w:val="00371D8B"/>
    <w:rsid w:val="00381980"/>
    <w:rsid w:val="0038438C"/>
    <w:rsid w:val="003851D4"/>
    <w:rsid w:val="00390587"/>
    <w:rsid w:val="00391148"/>
    <w:rsid w:val="00391DC2"/>
    <w:rsid w:val="00392884"/>
    <w:rsid w:val="00394EDF"/>
    <w:rsid w:val="00395179"/>
    <w:rsid w:val="00395785"/>
    <w:rsid w:val="00397857"/>
    <w:rsid w:val="003A2D97"/>
    <w:rsid w:val="003A449A"/>
    <w:rsid w:val="003A66D7"/>
    <w:rsid w:val="003A6AF7"/>
    <w:rsid w:val="003B0B6F"/>
    <w:rsid w:val="003B12E3"/>
    <w:rsid w:val="003B4714"/>
    <w:rsid w:val="003C4EEB"/>
    <w:rsid w:val="003C5877"/>
    <w:rsid w:val="003D1DBA"/>
    <w:rsid w:val="003D370E"/>
    <w:rsid w:val="003D3C6E"/>
    <w:rsid w:val="003D7604"/>
    <w:rsid w:val="003E2959"/>
    <w:rsid w:val="003E42D6"/>
    <w:rsid w:val="003E5905"/>
    <w:rsid w:val="003E5FBC"/>
    <w:rsid w:val="003E7CAC"/>
    <w:rsid w:val="003E7E47"/>
    <w:rsid w:val="003F0016"/>
    <w:rsid w:val="003F0EC7"/>
    <w:rsid w:val="003F3361"/>
    <w:rsid w:val="003F3EE2"/>
    <w:rsid w:val="003F6375"/>
    <w:rsid w:val="003F6F9E"/>
    <w:rsid w:val="003F7179"/>
    <w:rsid w:val="00400529"/>
    <w:rsid w:val="00402CCC"/>
    <w:rsid w:val="00410A1C"/>
    <w:rsid w:val="004118D5"/>
    <w:rsid w:val="0041297C"/>
    <w:rsid w:val="00412D4A"/>
    <w:rsid w:val="00413D96"/>
    <w:rsid w:val="00416750"/>
    <w:rsid w:val="00416B7C"/>
    <w:rsid w:val="00420947"/>
    <w:rsid w:val="00421648"/>
    <w:rsid w:val="00422A80"/>
    <w:rsid w:val="00423101"/>
    <w:rsid w:val="00423C67"/>
    <w:rsid w:val="00423EDA"/>
    <w:rsid w:val="004255F0"/>
    <w:rsid w:val="0043402D"/>
    <w:rsid w:val="00435653"/>
    <w:rsid w:val="00435B23"/>
    <w:rsid w:val="00435F1D"/>
    <w:rsid w:val="004363E4"/>
    <w:rsid w:val="004375F7"/>
    <w:rsid w:val="00437FF0"/>
    <w:rsid w:val="004405A6"/>
    <w:rsid w:val="00440878"/>
    <w:rsid w:val="00442BFC"/>
    <w:rsid w:val="00444F1D"/>
    <w:rsid w:val="0044523D"/>
    <w:rsid w:val="00445561"/>
    <w:rsid w:val="00447C66"/>
    <w:rsid w:val="004512F2"/>
    <w:rsid w:val="004515CA"/>
    <w:rsid w:val="004521AF"/>
    <w:rsid w:val="004559A5"/>
    <w:rsid w:val="00460BC0"/>
    <w:rsid w:val="00461A26"/>
    <w:rsid w:val="00461F22"/>
    <w:rsid w:val="00462A30"/>
    <w:rsid w:val="00465C04"/>
    <w:rsid w:val="00472286"/>
    <w:rsid w:val="004730D4"/>
    <w:rsid w:val="00476023"/>
    <w:rsid w:val="004809CF"/>
    <w:rsid w:val="00483E45"/>
    <w:rsid w:val="00487DA1"/>
    <w:rsid w:val="0049062E"/>
    <w:rsid w:val="00491EE0"/>
    <w:rsid w:val="00497352"/>
    <w:rsid w:val="004973BF"/>
    <w:rsid w:val="004A4D8A"/>
    <w:rsid w:val="004A63A8"/>
    <w:rsid w:val="004B1A39"/>
    <w:rsid w:val="004B4B24"/>
    <w:rsid w:val="004B655C"/>
    <w:rsid w:val="004B6E41"/>
    <w:rsid w:val="004B74D8"/>
    <w:rsid w:val="004B793D"/>
    <w:rsid w:val="004C06D7"/>
    <w:rsid w:val="004C5796"/>
    <w:rsid w:val="004C6E2C"/>
    <w:rsid w:val="004D00DB"/>
    <w:rsid w:val="004D222C"/>
    <w:rsid w:val="004D2850"/>
    <w:rsid w:val="004D41D3"/>
    <w:rsid w:val="004D472C"/>
    <w:rsid w:val="004D4AC9"/>
    <w:rsid w:val="004D6A87"/>
    <w:rsid w:val="004E16C0"/>
    <w:rsid w:val="004E5D07"/>
    <w:rsid w:val="004E6264"/>
    <w:rsid w:val="004E6E2F"/>
    <w:rsid w:val="004E70DB"/>
    <w:rsid w:val="004E78C3"/>
    <w:rsid w:val="004F1423"/>
    <w:rsid w:val="004F1C03"/>
    <w:rsid w:val="004F3A99"/>
    <w:rsid w:val="004F4F80"/>
    <w:rsid w:val="004F5DD2"/>
    <w:rsid w:val="004F6854"/>
    <w:rsid w:val="004F6C9F"/>
    <w:rsid w:val="00500D6C"/>
    <w:rsid w:val="005016C4"/>
    <w:rsid w:val="005070D6"/>
    <w:rsid w:val="00507563"/>
    <w:rsid w:val="00513CE7"/>
    <w:rsid w:val="00514165"/>
    <w:rsid w:val="00514C07"/>
    <w:rsid w:val="00516A86"/>
    <w:rsid w:val="00517EF3"/>
    <w:rsid w:val="00520EC4"/>
    <w:rsid w:val="00532533"/>
    <w:rsid w:val="0053262F"/>
    <w:rsid w:val="00534FCD"/>
    <w:rsid w:val="0053748A"/>
    <w:rsid w:val="00544460"/>
    <w:rsid w:val="0054477E"/>
    <w:rsid w:val="00546D91"/>
    <w:rsid w:val="0055070C"/>
    <w:rsid w:val="005524E7"/>
    <w:rsid w:val="0055428C"/>
    <w:rsid w:val="00554FE8"/>
    <w:rsid w:val="005555C0"/>
    <w:rsid w:val="005611A3"/>
    <w:rsid w:val="005617A1"/>
    <w:rsid w:val="00562020"/>
    <w:rsid w:val="005632D3"/>
    <w:rsid w:val="005669D1"/>
    <w:rsid w:val="0056707A"/>
    <w:rsid w:val="00570904"/>
    <w:rsid w:val="00570F51"/>
    <w:rsid w:val="005718FF"/>
    <w:rsid w:val="005729EF"/>
    <w:rsid w:val="005747AE"/>
    <w:rsid w:val="00577381"/>
    <w:rsid w:val="0058097E"/>
    <w:rsid w:val="00581E60"/>
    <w:rsid w:val="0058263C"/>
    <w:rsid w:val="00584458"/>
    <w:rsid w:val="0058495B"/>
    <w:rsid w:val="00584E2C"/>
    <w:rsid w:val="00586746"/>
    <w:rsid w:val="00590FC9"/>
    <w:rsid w:val="00591360"/>
    <w:rsid w:val="00593138"/>
    <w:rsid w:val="00593321"/>
    <w:rsid w:val="00593447"/>
    <w:rsid w:val="00594077"/>
    <w:rsid w:val="005947DD"/>
    <w:rsid w:val="00597277"/>
    <w:rsid w:val="005A29F8"/>
    <w:rsid w:val="005A32AE"/>
    <w:rsid w:val="005A4AE8"/>
    <w:rsid w:val="005A5285"/>
    <w:rsid w:val="005A6644"/>
    <w:rsid w:val="005A786F"/>
    <w:rsid w:val="005B240D"/>
    <w:rsid w:val="005B6391"/>
    <w:rsid w:val="005C4590"/>
    <w:rsid w:val="005C5EF8"/>
    <w:rsid w:val="005C7634"/>
    <w:rsid w:val="005D270D"/>
    <w:rsid w:val="005D50CE"/>
    <w:rsid w:val="005D5733"/>
    <w:rsid w:val="005E044C"/>
    <w:rsid w:val="005E10A0"/>
    <w:rsid w:val="005E5744"/>
    <w:rsid w:val="005E6EAE"/>
    <w:rsid w:val="00600A8D"/>
    <w:rsid w:val="00601284"/>
    <w:rsid w:val="006013C2"/>
    <w:rsid w:val="0060140D"/>
    <w:rsid w:val="0060149B"/>
    <w:rsid w:val="00601543"/>
    <w:rsid w:val="006065EA"/>
    <w:rsid w:val="00610741"/>
    <w:rsid w:val="00613ED4"/>
    <w:rsid w:val="00616032"/>
    <w:rsid w:val="00621F34"/>
    <w:rsid w:val="00624604"/>
    <w:rsid w:val="00625F15"/>
    <w:rsid w:val="006346A9"/>
    <w:rsid w:val="0063542C"/>
    <w:rsid w:val="00636C32"/>
    <w:rsid w:val="0063751D"/>
    <w:rsid w:val="00642870"/>
    <w:rsid w:val="00645F67"/>
    <w:rsid w:val="00647996"/>
    <w:rsid w:val="00647AC5"/>
    <w:rsid w:val="00652039"/>
    <w:rsid w:val="00652237"/>
    <w:rsid w:val="00652BA8"/>
    <w:rsid w:val="00657E7C"/>
    <w:rsid w:val="00662D3F"/>
    <w:rsid w:val="00671ADD"/>
    <w:rsid w:val="006738BF"/>
    <w:rsid w:val="00674195"/>
    <w:rsid w:val="006759B7"/>
    <w:rsid w:val="0067608B"/>
    <w:rsid w:val="00676250"/>
    <w:rsid w:val="006779CE"/>
    <w:rsid w:val="0068087A"/>
    <w:rsid w:val="00681887"/>
    <w:rsid w:val="006842DE"/>
    <w:rsid w:val="00684A52"/>
    <w:rsid w:val="006862A5"/>
    <w:rsid w:val="00686A8B"/>
    <w:rsid w:val="00686D0A"/>
    <w:rsid w:val="00686E72"/>
    <w:rsid w:val="006907FE"/>
    <w:rsid w:val="00690AD7"/>
    <w:rsid w:val="00695EEC"/>
    <w:rsid w:val="00696832"/>
    <w:rsid w:val="006A1A7D"/>
    <w:rsid w:val="006A499B"/>
    <w:rsid w:val="006A4B0C"/>
    <w:rsid w:val="006A5C22"/>
    <w:rsid w:val="006A6D71"/>
    <w:rsid w:val="006B36BF"/>
    <w:rsid w:val="006B3B1D"/>
    <w:rsid w:val="006B5751"/>
    <w:rsid w:val="006C05FA"/>
    <w:rsid w:val="006C22E4"/>
    <w:rsid w:val="006C51E0"/>
    <w:rsid w:val="006C5456"/>
    <w:rsid w:val="006C6C76"/>
    <w:rsid w:val="006D0932"/>
    <w:rsid w:val="006D1535"/>
    <w:rsid w:val="006D1658"/>
    <w:rsid w:val="006D1E86"/>
    <w:rsid w:val="006D362C"/>
    <w:rsid w:val="006D4D45"/>
    <w:rsid w:val="006D68BE"/>
    <w:rsid w:val="006E06A8"/>
    <w:rsid w:val="006E10CD"/>
    <w:rsid w:val="006E2AB0"/>
    <w:rsid w:val="006E40B8"/>
    <w:rsid w:val="006E4C20"/>
    <w:rsid w:val="006E6CC4"/>
    <w:rsid w:val="006F5630"/>
    <w:rsid w:val="006F5658"/>
    <w:rsid w:val="007001AC"/>
    <w:rsid w:val="00701541"/>
    <w:rsid w:val="0070216A"/>
    <w:rsid w:val="00702695"/>
    <w:rsid w:val="007056E4"/>
    <w:rsid w:val="00705CE4"/>
    <w:rsid w:val="007140AC"/>
    <w:rsid w:val="00716E81"/>
    <w:rsid w:val="00722694"/>
    <w:rsid w:val="00723177"/>
    <w:rsid w:val="007236F2"/>
    <w:rsid w:val="00724E7E"/>
    <w:rsid w:val="00725284"/>
    <w:rsid w:val="007334EB"/>
    <w:rsid w:val="00734AFF"/>
    <w:rsid w:val="00737509"/>
    <w:rsid w:val="00742180"/>
    <w:rsid w:val="00744D7B"/>
    <w:rsid w:val="007471DF"/>
    <w:rsid w:val="00750057"/>
    <w:rsid w:val="00750C7C"/>
    <w:rsid w:val="00753134"/>
    <w:rsid w:val="00757E58"/>
    <w:rsid w:val="00760279"/>
    <w:rsid w:val="007607FE"/>
    <w:rsid w:val="007623B3"/>
    <w:rsid w:val="00765722"/>
    <w:rsid w:val="00766EEF"/>
    <w:rsid w:val="007670B5"/>
    <w:rsid w:val="00776545"/>
    <w:rsid w:val="0077683E"/>
    <w:rsid w:val="00777046"/>
    <w:rsid w:val="00781D2E"/>
    <w:rsid w:val="007858D6"/>
    <w:rsid w:val="00791236"/>
    <w:rsid w:val="00796CCD"/>
    <w:rsid w:val="00796E88"/>
    <w:rsid w:val="007A0AB9"/>
    <w:rsid w:val="007A15CC"/>
    <w:rsid w:val="007A34D1"/>
    <w:rsid w:val="007A426C"/>
    <w:rsid w:val="007A49D6"/>
    <w:rsid w:val="007A5551"/>
    <w:rsid w:val="007A5D8A"/>
    <w:rsid w:val="007A5EAE"/>
    <w:rsid w:val="007B298F"/>
    <w:rsid w:val="007B49B3"/>
    <w:rsid w:val="007B5E19"/>
    <w:rsid w:val="007B655F"/>
    <w:rsid w:val="007B6688"/>
    <w:rsid w:val="007C2976"/>
    <w:rsid w:val="007C3CC1"/>
    <w:rsid w:val="007C5166"/>
    <w:rsid w:val="007D017E"/>
    <w:rsid w:val="007D0610"/>
    <w:rsid w:val="007D4032"/>
    <w:rsid w:val="007D4E11"/>
    <w:rsid w:val="007D5A7F"/>
    <w:rsid w:val="007D5BC3"/>
    <w:rsid w:val="007D6941"/>
    <w:rsid w:val="007E0CBA"/>
    <w:rsid w:val="007E2652"/>
    <w:rsid w:val="007E35AA"/>
    <w:rsid w:val="007F4771"/>
    <w:rsid w:val="007F537B"/>
    <w:rsid w:val="007F5AD7"/>
    <w:rsid w:val="007F6721"/>
    <w:rsid w:val="007F7F3B"/>
    <w:rsid w:val="00801F8C"/>
    <w:rsid w:val="0080771F"/>
    <w:rsid w:val="008078B9"/>
    <w:rsid w:val="00807A50"/>
    <w:rsid w:val="00810399"/>
    <w:rsid w:val="008112ED"/>
    <w:rsid w:val="008114DF"/>
    <w:rsid w:val="00813E9A"/>
    <w:rsid w:val="0081476F"/>
    <w:rsid w:val="008154D3"/>
    <w:rsid w:val="00816707"/>
    <w:rsid w:val="0081766D"/>
    <w:rsid w:val="00821B6A"/>
    <w:rsid w:val="00822EA3"/>
    <w:rsid w:val="0082396E"/>
    <w:rsid w:val="00823D16"/>
    <w:rsid w:val="0082465D"/>
    <w:rsid w:val="0082713D"/>
    <w:rsid w:val="00831ADB"/>
    <w:rsid w:val="00831F20"/>
    <w:rsid w:val="00832A9F"/>
    <w:rsid w:val="00837481"/>
    <w:rsid w:val="00845F66"/>
    <w:rsid w:val="008479D7"/>
    <w:rsid w:val="008523F6"/>
    <w:rsid w:val="00852B90"/>
    <w:rsid w:val="00854C7B"/>
    <w:rsid w:val="00860A6B"/>
    <w:rsid w:val="00862578"/>
    <w:rsid w:val="00863027"/>
    <w:rsid w:val="00872354"/>
    <w:rsid w:val="008769FE"/>
    <w:rsid w:val="00883230"/>
    <w:rsid w:val="00884246"/>
    <w:rsid w:val="00885268"/>
    <w:rsid w:val="008877E4"/>
    <w:rsid w:val="008915BA"/>
    <w:rsid w:val="008934D9"/>
    <w:rsid w:val="00893ECF"/>
    <w:rsid w:val="00896BC7"/>
    <w:rsid w:val="008A2C55"/>
    <w:rsid w:val="008A4EF7"/>
    <w:rsid w:val="008A6C64"/>
    <w:rsid w:val="008A6E49"/>
    <w:rsid w:val="008B19F6"/>
    <w:rsid w:val="008B3726"/>
    <w:rsid w:val="008B3D54"/>
    <w:rsid w:val="008B4221"/>
    <w:rsid w:val="008B59D2"/>
    <w:rsid w:val="008B5C09"/>
    <w:rsid w:val="008B771C"/>
    <w:rsid w:val="008C014F"/>
    <w:rsid w:val="008C1E53"/>
    <w:rsid w:val="008C3436"/>
    <w:rsid w:val="008C5A28"/>
    <w:rsid w:val="008C6357"/>
    <w:rsid w:val="008C71E0"/>
    <w:rsid w:val="008C7CBB"/>
    <w:rsid w:val="008D09A8"/>
    <w:rsid w:val="008D1825"/>
    <w:rsid w:val="008D1F6C"/>
    <w:rsid w:val="008D209C"/>
    <w:rsid w:val="008D54FE"/>
    <w:rsid w:val="008D6033"/>
    <w:rsid w:val="008D696C"/>
    <w:rsid w:val="008E43CE"/>
    <w:rsid w:val="008E469A"/>
    <w:rsid w:val="008E4A88"/>
    <w:rsid w:val="008E5ABA"/>
    <w:rsid w:val="008F06F9"/>
    <w:rsid w:val="008F1711"/>
    <w:rsid w:val="008F54B2"/>
    <w:rsid w:val="008F6FFD"/>
    <w:rsid w:val="00901F1B"/>
    <w:rsid w:val="009049B4"/>
    <w:rsid w:val="00904B10"/>
    <w:rsid w:val="009106BD"/>
    <w:rsid w:val="00910917"/>
    <w:rsid w:val="00910BDA"/>
    <w:rsid w:val="009127C6"/>
    <w:rsid w:val="0091353A"/>
    <w:rsid w:val="00914D8A"/>
    <w:rsid w:val="0091701E"/>
    <w:rsid w:val="00925EF2"/>
    <w:rsid w:val="00927A7A"/>
    <w:rsid w:val="00933D1A"/>
    <w:rsid w:val="00934D36"/>
    <w:rsid w:val="00935FCF"/>
    <w:rsid w:val="0094041A"/>
    <w:rsid w:val="009418EA"/>
    <w:rsid w:val="0094662D"/>
    <w:rsid w:val="00946B60"/>
    <w:rsid w:val="00947619"/>
    <w:rsid w:val="00955376"/>
    <w:rsid w:val="009570DD"/>
    <w:rsid w:val="00967CFA"/>
    <w:rsid w:val="0097043D"/>
    <w:rsid w:val="00975E6D"/>
    <w:rsid w:val="00976112"/>
    <w:rsid w:val="00982D95"/>
    <w:rsid w:val="0098378D"/>
    <w:rsid w:val="009848CD"/>
    <w:rsid w:val="00987373"/>
    <w:rsid w:val="009917D7"/>
    <w:rsid w:val="009949A4"/>
    <w:rsid w:val="00994A4C"/>
    <w:rsid w:val="00994CEF"/>
    <w:rsid w:val="0099773F"/>
    <w:rsid w:val="00997A61"/>
    <w:rsid w:val="009A196B"/>
    <w:rsid w:val="009A495C"/>
    <w:rsid w:val="009A5093"/>
    <w:rsid w:val="009A53AE"/>
    <w:rsid w:val="009A6734"/>
    <w:rsid w:val="009B03B9"/>
    <w:rsid w:val="009B18A0"/>
    <w:rsid w:val="009B2CE0"/>
    <w:rsid w:val="009B539B"/>
    <w:rsid w:val="009B5B8C"/>
    <w:rsid w:val="009B65A9"/>
    <w:rsid w:val="009B782B"/>
    <w:rsid w:val="009C3367"/>
    <w:rsid w:val="009C4988"/>
    <w:rsid w:val="009C5522"/>
    <w:rsid w:val="009C559A"/>
    <w:rsid w:val="009D0AEA"/>
    <w:rsid w:val="009D2BCF"/>
    <w:rsid w:val="009D33F1"/>
    <w:rsid w:val="009D7D93"/>
    <w:rsid w:val="009E0DDB"/>
    <w:rsid w:val="009E42D2"/>
    <w:rsid w:val="009E4588"/>
    <w:rsid w:val="009E5181"/>
    <w:rsid w:val="009E5F17"/>
    <w:rsid w:val="009E630C"/>
    <w:rsid w:val="009E7785"/>
    <w:rsid w:val="009F3B4B"/>
    <w:rsid w:val="009F473B"/>
    <w:rsid w:val="009F5518"/>
    <w:rsid w:val="009F62E1"/>
    <w:rsid w:val="009F76E3"/>
    <w:rsid w:val="00A00072"/>
    <w:rsid w:val="00A007B0"/>
    <w:rsid w:val="00A02FC3"/>
    <w:rsid w:val="00A05EF2"/>
    <w:rsid w:val="00A076E9"/>
    <w:rsid w:val="00A12997"/>
    <w:rsid w:val="00A12F65"/>
    <w:rsid w:val="00A13FC8"/>
    <w:rsid w:val="00A14038"/>
    <w:rsid w:val="00A14716"/>
    <w:rsid w:val="00A16947"/>
    <w:rsid w:val="00A23923"/>
    <w:rsid w:val="00A26F18"/>
    <w:rsid w:val="00A27A0A"/>
    <w:rsid w:val="00A30536"/>
    <w:rsid w:val="00A30788"/>
    <w:rsid w:val="00A31C75"/>
    <w:rsid w:val="00A33211"/>
    <w:rsid w:val="00A3348F"/>
    <w:rsid w:val="00A3369D"/>
    <w:rsid w:val="00A34328"/>
    <w:rsid w:val="00A352B0"/>
    <w:rsid w:val="00A3687D"/>
    <w:rsid w:val="00A37F07"/>
    <w:rsid w:val="00A413C6"/>
    <w:rsid w:val="00A41C38"/>
    <w:rsid w:val="00A41D55"/>
    <w:rsid w:val="00A43172"/>
    <w:rsid w:val="00A43BCC"/>
    <w:rsid w:val="00A46D12"/>
    <w:rsid w:val="00A5649D"/>
    <w:rsid w:val="00A56BAA"/>
    <w:rsid w:val="00A62037"/>
    <w:rsid w:val="00A637CF"/>
    <w:rsid w:val="00A644F8"/>
    <w:rsid w:val="00A70679"/>
    <w:rsid w:val="00A74791"/>
    <w:rsid w:val="00A801ED"/>
    <w:rsid w:val="00A80214"/>
    <w:rsid w:val="00A82F15"/>
    <w:rsid w:val="00A84022"/>
    <w:rsid w:val="00A85228"/>
    <w:rsid w:val="00A860B0"/>
    <w:rsid w:val="00A879D8"/>
    <w:rsid w:val="00A930BB"/>
    <w:rsid w:val="00A932B1"/>
    <w:rsid w:val="00A95B5E"/>
    <w:rsid w:val="00AA056E"/>
    <w:rsid w:val="00AA30B6"/>
    <w:rsid w:val="00AA3E06"/>
    <w:rsid w:val="00AB0063"/>
    <w:rsid w:val="00AB15FD"/>
    <w:rsid w:val="00AB1B7E"/>
    <w:rsid w:val="00AB5F95"/>
    <w:rsid w:val="00AB7561"/>
    <w:rsid w:val="00AC0080"/>
    <w:rsid w:val="00AC0B49"/>
    <w:rsid w:val="00AC2CF9"/>
    <w:rsid w:val="00AC31D6"/>
    <w:rsid w:val="00AC3729"/>
    <w:rsid w:val="00AC5BBE"/>
    <w:rsid w:val="00AD2016"/>
    <w:rsid w:val="00AD36E4"/>
    <w:rsid w:val="00AD4EBC"/>
    <w:rsid w:val="00AD5119"/>
    <w:rsid w:val="00AD60AD"/>
    <w:rsid w:val="00AD651C"/>
    <w:rsid w:val="00AD7AEE"/>
    <w:rsid w:val="00AE10FD"/>
    <w:rsid w:val="00AF180C"/>
    <w:rsid w:val="00AF1EE0"/>
    <w:rsid w:val="00AF40F8"/>
    <w:rsid w:val="00AF42FE"/>
    <w:rsid w:val="00AF719C"/>
    <w:rsid w:val="00B00ACA"/>
    <w:rsid w:val="00B03005"/>
    <w:rsid w:val="00B07B0C"/>
    <w:rsid w:val="00B1153B"/>
    <w:rsid w:val="00B11561"/>
    <w:rsid w:val="00B12263"/>
    <w:rsid w:val="00B22914"/>
    <w:rsid w:val="00B252AF"/>
    <w:rsid w:val="00B312B3"/>
    <w:rsid w:val="00B325C8"/>
    <w:rsid w:val="00B37A02"/>
    <w:rsid w:val="00B407C5"/>
    <w:rsid w:val="00B40C45"/>
    <w:rsid w:val="00B42368"/>
    <w:rsid w:val="00B4504A"/>
    <w:rsid w:val="00B47D66"/>
    <w:rsid w:val="00B5304F"/>
    <w:rsid w:val="00B56492"/>
    <w:rsid w:val="00B65133"/>
    <w:rsid w:val="00B659DB"/>
    <w:rsid w:val="00B660E3"/>
    <w:rsid w:val="00B661CC"/>
    <w:rsid w:val="00B671E8"/>
    <w:rsid w:val="00B6798F"/>
    <w:rsid w:val="00B7150E"/>
    <w:rsid w:val="00B718F4"/>
    <w:rsid w:val="00B74D21"/>
    <w:rsid w:val="00B74F89"/>
    <w:rsid w:val="00B77661"/>
    <w:rsid w:val="00B8027D"/>
    <w:rsid w:val="00B824C6"/>
    <w:rsid w:val="00B828FA"/>
    <w:rsid w:val="00B83E9B"/>
    <w:rsid w:val="00B87AB4"/>
    <w:rsid w:val="00B90D16"/>
    <w:rsid w:val="00B94205"/>
    <w:rsid w:val="00B962E5"/>
    <w:rsid w:val="00B96BB5"/>
    <w:rsid w:val="00B97D39"/>
    <w:rsid w:val="00BA139F"/>
    <w:rsid w:val="00BA1A7F"/>
    <w:rsid w:val="00BA3629"/>
    <w:rsid w:val="00BA500E"/>
    <w:rsid w:val="00BA633E"/>
    <w:rsid w:val="00BA694F"/>
    <w:rsid w:val="00BA773B"/>
    <w:rsid w:val="00BB2707"/>
    <w:rsid w:val="00BB3565"/>
    <w:rsid w:val="00BB5190"/>
    <w:rsid w:val="00BB5AC9"/>
    <w:rsid w:val="00BB60C3"/>
    <w:rsid w:val="00BB6370"/>
    <w:rsid w:val="00BB7303"/>
    <w:rsid w:val="00BC0476"/>
    <w:rsid w:val="00BC048B"/>
    <w:rsid w:val="00BC3FA6"/>
    <w:rsid w:val="00BC4F7E"/>
    <w:rsid w:val="00BC683C"/>
    <w:rsid w:val="00BD3328"/>
    <w:rsid w:val="00BD4610"/>
    <w:rsid w:val="00BE1F6D"/>
    <w:rsid w:val="00BE378C"/>
    <w:rsid w:val="00BE3F27"/>
    <w:rsid w:val="00BE5A02"/>
    <w:rsid w:val="00BE63A8"/>
    <w:rsid w:val="00BF175F"/>
    <w:rsid w:val="00BF2457"/>
    <w:rsid w:val="00BF2609"/>
    <w:rsid w:val="00BF2ECF"/>
    <w:rsid w:val="00BF4AD8"/>
    <w:rsid w:val="00BF663A"/>
    <w:rsid w:val="00BF7A22"/>
    <w:rsid w:val="00BF7AC0"/>
    <w:rsid w:val="00C01267"/>
    <w:rsid w:val="00C01589"/>
    <w:rsid w:val="00C04BB9"/>
    <w:rsid w:val="00C05E22"/>
    <w:rsid w:val="00C06055"/>
    <w:rsid w:val="00C062AE"/>
    <w:rsid w:val="00C07FDB"/>
    <w:rsid w:val="00C105FD"/>
    <w:rsid w:val="00C10A21"/>
    <w:rsid w:val="00C123D0"/>
    <w:rsid w:val="00C14733"/>
    <w:rsid w:val="00C14C9E"/>
    <w:rsid w:val="00C1552D"/>
    <w:rsid w:val="00C156D2"/>
    <w:rsid w:val="00C179AD"/>
    <w:rsid w:val="00C20107"/>
    <w:rsid w:val="00C21E59"/>
    <w:rsid w:val="00C22034"/>
    <w:rsid w:val="00C234E2"/>
    <w:rsid w:val="00C2627A"/>
    <w:rsid w:val="00C26966"/>
    <w:rsid w:val="00C345AA"/>
    <w:rsid w:val="00C34AB2"/>
    <w:rsid w:val="00C35A32"/>
    <w:rsid w:val="00C35A58"/>
    <w:rsid w:val="00C363B2"/>
    <w:rsid w:val="00C371E7"/>
    <w:rsid w:val="00C37666"/>
    <w:rsid w:val="00C376C1"/>
    <w:rsid w:val="00C40398"/>
    <w:rsid w:val="00C4310B"/>
    <w:rsid w:val="00C43A7B"/>
    <w:rsid w:val="00C453A6"/>
    <w:rsid w:val="00C47EAB"/>
    <w:rsid w:val="00C52C90"/>
    <w:rsid w:val="00C555FE"/>
    <w:rsid w:val="00C56071"/>
    <w:rsid w:val="00C61F69"/>
    <w:rsid w:val="00C62C46"/>
    <w:rsid w:val="00C62D9A"/>
    <w:rsid w:val="00C63C81"/>
    <w:rsid w:val="00C64346"/>
    <w:rsid w:val="00C66522"/>
    <w:rsid w:val="00C66E72"/>
    <w:rsid w:val="00C67DFE"/>
    <w:rsid w:val="00C705FD"/>
    <w:rsid w:val="00C71279"/>
    <w:rsid w:val="00C727A0"/>
    <w:rsid w:val="00C74CB9"/>
    <w:rsid w:val="00C778FB"/>
    <w:rsid w:val="00C81C82"/>
    <w:rsid w:val="00C8377D"/>
    <w:rsid w:val="00C84D0B"/>
    <w:rsid w:val="00C878B0"/>
    <w:rsid w:val="00C90657"/>
    <w:rsid w:val="00C90AFF"/>
    <w:rsid w:val="00C92A45"/>
    <w:rsid w:val="00C92F10"/>
    <w:rsid w:val="00C93CB1"/>
    <w:rsid w:val="00C9558D"/>
    <w:rsid w:val="00CA189A"/>
    <w:rsid w:val="00CA4E44"/>
    <w:rsid w:val="00CA5020"/>
    <w:rsid w:val="00CA5322"/>
    <w:rsid w:val="00CA77BB"/>
    <w:rsid w:val="00CB110C"/>
    <w:rsid w:val="00CB15DE"/>
    <w:rsid w:val="00CB1AB7"/>
    <w:rsid w:val="00CB3716"/>
    <w:rsid w:val="00CB3E06"/>
    <w:rsid w:val="00CB42B5"/>
    <w:rsid w:val="00CB5D53"/>
    <w:rsid w:val="00CB5F58"/>
    <w:rsid w:val="00CB6F07"/>
    <w:rsid w:val="00CB7028"/>
    <w:rsid w:val="00CB7079"/>
    <w:rsid w:val="00CC1AD3"/>
    <w:rsid w:val="00CC22A8"/>
    <w:rsid w:val="00CC3DD1"/>
    <w:rsid w:val="00CC7C72"/>
    <w:rsid w:val="00CD1AB9"/>
    <w:rsid w:val="00CE14E8"/>
    <w:rsid w:val="00CE1BCF"/>
    <w:rsid w:val="00CE203F"/>
    <w:rsid w:val="00CE55CE"/>
    <w:rsid w:val="00CE6EC8"/>
    <w:rsid w:val="00CE722A"/>
    <w:rsid w:val="00CF1E0B"/>
    <w:rsid w:val="00CF2D68"/>
    <w:rsid w:val="00CF3282"/>
    <w:rsid w:val="00CF39B5"/>
    <w:rsid w:val="00CF6D96"/>
    <w:rsid w:val="00D014D2"/>
    <w:rsid w:val="00D0239C"/>
    <w:rsid w:val="00D13771"/>
    <w:rsid w:val="00D1390D"/>
    <w:rsid w:val="00D14665"/>
    <w:rsid w:val="00D17682"/>
    <w:rsid w:val="00D20DD1"/>
    <w:rsid w:val="00D2260F"/>
    <w:rsid w:val="00D234D5"/>
    <w:rsid w:val="00D235B9"/>
    <w:rsid w:val="00D24FDF"/>
    <w:rsid w:val="00D267E0"/>
    <w:rsid w:val="00D334B3"/>
    <w:rsid w:val="00D35002"/>
    <w:rsid w:val="00D364CA"/>
    <w:rsid w:val="00D36991"/>
    <w:rsid w:val="00D435BC"/>
    <w:rsid w:val="00D44719"/>
    <w:rsid w:val="00D45E3B"/>
    <w:rsid w:val="00D47CFE"/>
    <w:rsid w:val="00D52671"/>
    <w:rsid w:val="00D53D09"/>
    <w:rsid w:val="00D65762"/>
    <w:rsid w:val="00D70197"/>
    <w:rsid w:val="00D704D0"/>
    <w:rsid w:val="00D70A6C"/>
    <w:rsid w:val="00D71319"/>
    <w:rsid w:val="00D71B41"/>
    <w:rsid w:val="00D73EBE"/>
    <w:rsid w:val="00D747F4"/>
    <w:rsid w:val="00D74DD4"/>
    <w:rsid w:val="00D77B4A"/>
    <w:rsid w:val="00D80278"/>
    <w:rsid w:val="00D81F52"/>
    <w:rsid w:val="00D87831"/>
    <w:rsid w:val="00D92B35"/>
    <w:rsid w:val="00DA05FE"/>
    <w:rsid w:val="00DA0728"/>
    <w:rsid w:val="00DA0F00"/>
    <w:rsid w:val="00DA0F0A"/>
    <w:rsid w:val="00DA2045"/>
    <w:rsid w:val="00DA3C9F"/>
    <w:rsid w:val="00DA42BC"/>
    <w:rsid w:val="00DA5346"/>
    <w:rsid w:val="00DA79FF"/>
    <w:rsid w:val="00DB131B"/>
    <w:rsid w:val="00DB2C39"/>
    <w:rsid w:val="00DC01BC"/>
    <w:rsid w:val="00DC0997"/>
    <w:rsid w:val="00DC2E48"/>
    <w:rsid w:val="00DC3087"/>
    <w:rsid w:val="00DC3C46"/>
    <w:rsid w:val="00DD3B5C"/>
    <w:rsid w:val="00DE1591"/>
    <w:rsid w:val="00DE396D"/>
    <w:rsid w:val="00DE5B78"/>
    <w:rsid w:val="00DE6977"/>
    <w:rsid w:val="00DF0D22"/>
    <w:rsid w:val="00DF1877"/>
    <w:rsid w:val="00DF1A1C"/>
    <w:rsid w:val="00DF33BF"/>
    <w:rsid w:val="00E00F1C"/>
    <w:rsid w:val="00E03A9E"/>
    <w:rsid w:val="00E03C25"/>
    <w:rsid w:val="00E03DDB"/>
    <w:rsid w:val="00E06F25"/>
    <w:rsid w:val="00E10F5E"/>
    <w:rsid w:val="00E121FE"/>
    <w:rsid w:val="00E14303"/>
    <w:rsid w:val="00E1516D"/>
    <w:rsid w:val="00E20559"/>
    <w:rsid w:val="00E2152A"/>
    <w:rsid w:val="00E21639"/>
    <w:rsid w:val="00E239F2"/>
    <w:rsid w:val="00E2792E"/>
    <w:rsid w:val="00E31FD2"/>
    <w:rsid w:val="00E335C4"/>
    <w:rsid w:val="00E34282"/>
    <w:rsid w:val="00E34E57"/>
    <w:rsid w:val="00E35545"/>
    <w:rsid w:val="00E40439"/>
    <w:rsid w:val="00E40980"/>
    <w:rsid w:val="00E423ED"/>
    <w:rsid w:val="00E4320B"/>
    <w:rsid w:val="00E44549"/>
    <w:rsid w:val="00E52505"/>
    <w:rsid w:val="00E535B8"/>
    <w:rsid w:val="00E540C8"/>
    <w:rsid w:val="00E574F7"/>
    <w:rsid w:val="00E600F7"/>
    <w:rsid w:val="00E60259"/>
    <w:rsid w:val="00E60FAF"/>
    <w:rsid w:val="00E6143B"/>
    <w:rsid w:val="00E62AB6"/>
    <w:rsid w:val="00E62C75"/>
    <w:rsid w:val="00E66D6C"/>
    <w:rsid w:val="00E70606"/>
    <w:rsid w:val="00E724FE"/>
    <w:rsid w:val="00E7599C"/>
    <w:rsid w:val="00E80CB0"/>
    <w:rsid w:val="00E814C6"/>
    <w:rsid w:val="00E814D5"/>
    <w:rsid w:val="00E81F91"/>
    <w:rsid w:val="00E82133"/>
    <w:rsid w:val="00E86D10"/>
    <w:rsid w:val="00E9024D"/>
    <w:rsid w:val="00E90633"/>
    <w:rsid w:val="00E9089D"/>
    <w:rsid w:val="00E917BF"/>
    <w:rsid w:val="00E91E8E"/>
    <w:rsid w:val="00E92B21"/>
    <w:rsid w:val="00E92FD6"/>
    <w:rsid w:val="00E94A1B"/>
    <w:rsid w:val="00EA64B1"/>
    <w:rsid w:val="00EB0D2F"/>
    <w:rsid w:val="00EB191C"/>
    <w:rsid w:val="00EB1CAB"/>
    <w:rsid w:val="00EB4383"/>
    <w:rsid w:val="00EB4D67"/>
    <w:rsid w:val="00EB5B73"/>
    <w:rsid w:val="00EB6CDC"/>
    <w:rsid w:val="00EC39CF"/>
    <w:rsid w:val="00ED761B"/>
    <w:rsid w:val="00ED7C25"/>
    <w:rsid w:val="00EE0F7F"/>
    <w:rsid w:val="00EE26BE"/>
    <w:rsid w:val="00EE4130"/>
    <w:rsid w:val="00EF090C"/>
    <w:rsid w:val="00EF213E"/>
    <w:rsid w:val="00EF3CA6"/>
    <w:rsid w:val="00EF4632"/>
    <w:rsid w:val="00EF48BA"/>
    <w:rsid w:val="00EF4E15"/>
    <w:rsid w:val="00F02422"/>
    <w:rsid w:val="00F0380A"/>
    <w:rsid w:val="00F03EF1"/>
    <w:rsid w:val="00F04EDA"/>
    <w:rsid w:val="00F06881"/>
    <w:rsid w:val="00F07EFD"/>
    <w:rsid w:val="00F117C8"/>
    <w:rsid w:val="00F124B3"/>
    <w:rsid w:val="00F12AA1"/>
    <w:rsid w:val="00F13151"/>
    <w:rsid w:val="00F141A2"/>
    <w:rsid w:val="00F1525F"/>
    <w:rsid w:val="00F162E7"/>
    <w:rsid w:val="00F17696"/>
    <w:rsid w:val="00F21AC1"/>
    <w:rsid w:val="00F2269E"/>
    <w:rsid w:val="00F25E1E"/>
    <w:rsid w:val="00F25E48"/>
    <w:rsid w:val="00F27F96"/>
    <w:rsid w:val="00F308C2"/>
    <w:rsid w:val="00F33DCC"/>
    <w:rsid w:val="00F33EE9"/>
    <w:rsid w:val="00F35C4F"/>
    <w:rsid w:val="00F42874"/>
    <w:rsid w:val="00F43769"/>
    <w:rsid w:val="00F44A3D"/>
    <w:rsid w:val="00F450BE"/>
    <w:rsid w:val="00F46674"/>
    <w:rsid w:val="00F5107B"/>
    <w:rsid w:val="00F518CC"/>
    <w:rsid w:val="00F53E94"/>
    <w:rsid w:val="00F550BE"/>
    <w:rsid w:val="00F6192E"/>
    <w:rsid w:val="00F67D25"/>
    <w:rsid w:val="00F7150A"/>
    <w:rsid w:val="00F72ECC"/>
    <w:rsid w:val="00F73127"/>
    <w:rsid w:val="00F769C5"/>
    <w:rsid w:val="00F7731D"/>
    <w:rsid w:val="00F80AC5"/>
    <w:rsid w:val="00F80CA5"/>
    <w:rsid w:val="00F8210E"/>
    <w:rsid w:val="00F85D01"/>
    <w:rsid w:val="00F866D6"/>
    <w:rsid w:val="00F86734"/>
    <w:rsid w:val="00F91654"/>
    <w:rsid w:val="00F92180"/>
    <w:rsid w:val="00F93C3E"/>
    <w:rsid w:val="00F9459D"/>
    <w:rsid w:val="00F94D95"/>
    <w:rsid w:val="00F97075"/>
    <w:rsid w:val="00F970D2"/>
    <w:rsid w:val="00FA0360"/>
    <w:rsid w:val="00FA0B04"/>
    <w:rsid w:val="00FA189C"/>
    <w:rsid w:val="00FA35A9"/>
    <w:rsid w:val="00FA3C87"/>
    <w:rsid w:val="00FA52DC"/>
    <w:rsid w:val="00FA549F"/>
    <w:rsid w:val="00FA6101"/>
    <w:rsid w:val="00FB2D0C"/>
    <w:rsid w:val="00FB4239"/>
    <w:rsid w:val="00FB5236"/>
    <w:rsid w:val="00FB77E6"/>
    <w:rsid w:val="00FC14AE"/>
    <w:rsid w:val="00FC2763"/>
    <w:rsid w:val="00FC3958"/>
    <w:rsid w:val="00FC7509"/>
    <w:rsid w:val="00FD04C2"/>
    <w:rsid w:val="00FD3B8C"/>
    <w:rsid w:val="00FD51DD"/>
    <w:rsid w:val="00FE13A4"/>
    <w:rsid w:val="00FE73EA"/>
    <w:rsid w:val="00FF2239"/>
    <w:rsid w:val="00FF2EE8"/>
    <w:rsid w:val="00FF68C9"/>
    <w:rsid w:val="00FF7A25"/>
    <w:rsid w:val="02922400"/>
    <w:rsid w:val="050C2ABC"/>
    <w:rsid w:val="051E065F"/>
    <w:rsid w:val="06AA4751"/>
    <w:rsid w:val="06C226C2"/>
    <w:rsid w:val="07585460"/>
    <w:rsid w:val="081F0FEC"/>
    <w:rsid w:val="0A975470"/>
    <w:rsid w:val="0AEB2E2F"/>
    <w:rsid w:val="0DCC0175"/>
    <w:rsid w:val="0DE525A6"/>
    <w:rsid w:val="101E033C"/>
    <w:rsid w:val="10B621AE"/>
    <w:rsid w:val="12D37A90"/>
    <w:rsid w:val="13310E8D"/>
    <w:rsid w:val="136C11D2"/>
    <w:rsid w:val="13897678"/>
    <w:rsid w:val="13B5178D"/>
    <w:rsid w:val="14345A63"/>
    <w:rsid w:val="145F1B29"/>
    <w:rsid w:val="159B565B"/>
    <w:rsid w:val="160E601C"/>
    <w:rsid w:val="17FA461E"/>
    <w:rsid w:val="18047B58"/>
    <w:rsid w:val="18967E2A"/>
    <w:rsid w:val="18B875D8"/>
    <w:rsid w:val="192D21F5"/>
    <w:rsid w:val="19F47747"/>
    <w:rsid w:val="1A88462C"/>
    <w:rsid w:val="1AA70CC8"/>
    <w:rsid w:val="1B5D7140"/>
    <w:rsid w:val="1C7550C0"/>
    <w:rsid w:val="1D447982"/>
    <w:rsid w:val="1D68703B"/>
    <w:rsid w:val="1DA74711"/>
    <w:rsid w:val="1F7D103F"/>
    <w:rsid w:val="20150588"/>
    <w:rsid w:val="20FF2FC4"/>
    <w:rsid w:val="21021BB2"/>
    <w:rsid w:val="21630E10"/>
    <w:rsid w:val="233211A9"/>
    <w:rsid w:val="23760814"/>
    <w:rsid w:val="244532C7"/>
    <w:rsid w:val="277A4CAB"/>
    <w:rsid w:val="288C39D8"/>
    <w:rsid w:val="2B807732"/>
    <w:rsid w:val="2BF354B0"/>
    <w:rsid w:val="2C134C78"/>
    <w:rsid w:val="2CE109B8"/>
    <w:rsid w:val="2DAE4565"/>
    <w:rsid w:val="2DCF4241"/>
    <w:rsid w:val="30720C4D"/>
    <w:rsid w:val="310C509D"/>
    <w:rsid w:val="313669D6"/>
    <w:rsid w:val="32614282"/>
    <w:rsid w:val="32BE4E75"/>
    <w:rsid w:val="330815CF"/>
    <w:rsid w:val="33661D53"/>
    <w:rsid w:val="34E019AA"/>
    <w:rsid w:val="36510B5E"/>
    <w:rsid w:val="378A7230"/>
    <w:rsid w:val="38D075FA"/>
    <w:rsid w:val="39EC598C"/>
    <w:rsid w:val="3AD376E7"/>
    <w:rsid w:val="3C92281B"/>
    <w:rsid w:val="3ED348FA"/>
    <w:rsid w:val="3FEF1BC1"/>
    <w:rsid w:val="40225852"/>
    <w:rsid w:val="40527369"/>
    <w:rsid w:val="409C66E3"/>
    <w:rsid w:val="42275E47"/>
    <w:rsid w:val="432B7253"/>
    <w:rsid w:val="456E4424"/>
    <w:rsid w:val="45DD22BF"/>
    <w:rsid w:val="46A955E7"/>
    <w:rsid w:val="46BC677C"/>
    <w:rsid w:val="46E92043"/>
    <w:rsid w:val="479A6E69"/>
    <w:rsid w:val="4ACA2349"/>
    <w:rsid w:val="4B3F1D3A"/>
    <w:rsid w:val="4B9050C8"/>
    <w:rsid w:val="4BB01C77"/>
    <w:rsid w:val="4DBD4EDD"/>
    <w:rsid w:val="4E686D50"/>
    <w:rsid w:val="4F0D754B"/>
    <w:rsid w:val="50ED5051"/>
    <w:rsid w:val="51C40D49"/>
    <w:rsid w:val="55EE3FD0"/>
    <w:rsid w:val="56450012"/>
    <w:rsid w:val="58642BD8"/>
    <w:rsid w:val="596125CC"/>
    <w:rsid w:val="5AC647DA"/>
    <w:rsid w:val="605E1F9D"/>
    <w:rsid w:val="60A334BB"/>
    <w:rsid w:val="61BB2F76"/>
    <w:rsid w:val="63841652"/>
    <w:rsid w:val="65407116"/>
    <w:rsid w:val="65E6423E"/>
    <w:rsid w:val="667D51AE"/>
    <w:rsid w:val="672767ED"/>
    <w:rsid w:val="68F440C5"/>
    <w:rsid w:val="6CF22D16"/>
    <w:rsid w:val="6DA35795"/>
    <w:rsid w:val="6FEB3144"/>
    <w:rsid w:val="743D706B"/>
    <w:rsid w:val="747B3DFA"/>
    <w:rsid w:val="765F20E2"/>
    <w:rsid w:val="77E8265B"/>
    <w:rsid w:val="7AA076B4"/>
    <w:rsid w:val="7B485228"/>
    <w:rsid w:val="7C5642B0"/>
    <w:rsid w:val="7E97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0CE105-90E3-41C2-B6E8-4AAE51AF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Lines="50" w:after="50" w:line="400" w:lineRule="exact"/>
      <w:ind w:firstLineChars="200" w:firstLine="200"/>
      <w:jc w:val="both"/>
    </w:pPr>
    <w:rPr>
      <w:rFonts w:ascii="Times New Roman" w:eastAsia="微软雅黑 Light" w:hAnsi="Times New Roman"/>
      <w:kern w:val="2"/>
      <w:sz w:val="24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uppressLineNumbers/>
      <w:adjustRightInd w:val="0"/>
      <w:spacing w:beforeLines="50" w:before="163" w:after="163"/>
      <w:ind w:left="0" w:firstLineChars="0" w:firstLine="0"/>
      <w:jc w:val="left"/>
      <w:outlineLvl w:val="0"/>
    </w:pPr>
    <w:rPr>
      <w:rFonts w:ascii="Arial Rounded MT Bold" w:eastAsia="方正兰亭准黑_GBK" w:hAnsi="Arial Rounded MT Bold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Lines="50" w:before="163" w:after="163"/>
      <w:ind w:firstLineChars="0" w:firstLine="0"/>
      <w:outlineLvl w:val="1"/>
    </w:pPr>
    <w:rPr>
      <w:rFonts w:eastAsia="黑体" w:cs="Times New Roman"/>
      <w:bCs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Lines="50" w:before="50"/>
      <w:ind w:firstLineChars="0" w:firstLine="0"/>
      <w:outlineLvl w:val="2"/>
    </w:pPr>
    <w:rPr>
      <w:rFonts w:ascii="Arial" w:eastAsia="方正兰亭准黑_GBK" w:hAnsi="Arial"/>
      <w:bCs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tabs>
        <w:tab w:val="left" w:pos="2070"/>
        <w:tab w:val="right" w:leader="dot" w:pos="10194"/>
      </w:tabs>
      <w:spacing w:afterLines="0" w:after="0" w:line="360" w:lineRule="exact"/>
      <w:ind w:leftChars="400" w:left="960" w:firstLine="480"/>
    </w:p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qFormat/>
    <w:pPr>
      <w:widowControl/>
      <w:spacing w:before="200" w:afterLines="0" w:after="200" w:line="288" w:lineRule="auto"/>
      <w:ind w:left="432" w:firstLineChars="0" w:firstLine="0"/>
      <w:jc w:val="left"/>
    </w:pPr>
    <w:rPr>
      <w:rFonts w:eastAsia="宋体" w:cs="Times New Roman"/>
      <w:kern w:val="0"/>
      <w:szCs w:val="24"/>
      <w:lang w:eastAsia="zh-TW"/>
    </w:rPr>
  </w:style>
  <w:style w:type="paragraph" w:styleId="aa">
    <w:name w:val="annotation subject"/>
    <w:basedOn w:val="a4"/>
    <w:next w:val="a4"/>
    <w:link w:val="Char4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c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customStyle="1" w:styleId="af">
    <w:name w:val="主标题"/>
    <w:basedOn w:val="a"/>
    <w:link w:val="af0"/>
    <w:qFormat/>
    <w:pPr>
      <w:jc w:val="center"/>
    </w:pPr>
    <w:rPr>
      <w:rFonts w:ascii="黑体" w:eastAsia="黑体" w:hAnsi="黑体"/>
      <w:sz w:val="36"/>
      <w:szCs w:val="36"/>
    </w:rPr>
  </w:style>
  <w:style w:type="character" w:customStyle="1" w:styleId="af0">
    <w:name w:val="主标题 字符"/>
    <w:basedOn w:val="a0"/>
    <w:link w:val="af"/>
    <w:qFormat/>
    <w:rPr>
      <w:rFonts w:ascii="黑体" w:eastAsia="黑体" w:hAnsi="黑体"/>
      <w:sz w:val="36"/>
      <w:szCs w:val="36"/>
    </w:rPr>
  </w:style>
  <w:style w:type="character" w:customStyle="1" w:styleId="1Char">
    <w:name w:val="标题 1 Char"/>
    <w:basedOn w:val="a0"/>
    <w:link w:val="1"/>
    <w:uiPriority w:val="9"/>
    <w:qFormat/>
    <w:rPr>
      <w:rFonts w:ascii="Arial Rounded MT Bold" w:eastAsia="方正兰亭准黑_GBK" w:hAnsi="Arial Rounded MT Bold"/>
      <w:bCs/>
      <w:kern w:val="44"/>
      <w:sz w:val="30"/>
      <w:szCs w:val="44"/>
    </w:rPr>
  </w:style>
  <w:style w:type="paragraph" w:styleId="af1">
    <w:name w:val="No Spacing"/>
    <w:uiPriority w:val="1"/>
    <w:qFormat/>
    <w:pPr>
      <w:widowControl w:val="0"/>
      <w:spacing w:afterLines="50"/>
      <w:ind w:firstLineChars="200" w:firstLine="200"/>
      <w:jc w:val="both"/>
    </w:pPr>
    <w:rPr>
      <w:kern w:val="2"/>
      <w:sz w:val="24"/>
      <w:szCs w:val="21"/>
    </w:rPr>
  </w:style>
  <w:style w:type="character" w:customStyle="1" w:styleId="2Char">
    <w:name w:val="标题 2 Char"/>
    <w:basedOn w:val="a0"/>
    <w:link w:val="2"/>
    <w:uiPriority w:val="9"/>
    <w:qFormat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Arial" w:eastAsia="方正兰亭准黑_GBK" w:hAnsi="Arial"/>
      <w:bCs/>
      <w:sz w:val="24"/>
      <w:szCs w:val="32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pPr>
      <w:ind w:firstLine="420"/>
    </w:p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微软雅黑 Light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="Times New Roman" w:eastAsia="微软雅黑 Light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table" w:customStyle="1" w:styleId="1-61">
    <w:name w:val="网格表 1 浅色 - 着色 61"/>
    <w:basedOn w:val="a1"/>
    <w:uiPriority w:val="46"/>
    <w:qFormat/>
    <w:tblPr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清单表 4 - 着色 11"/>
    <w:basedOn w:val="a1"/>
    <w:uiPriority w:val="49"/>
    <w:qFormat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2">
    <w:name w:val="网格型1"/>
    <w:basedOn w:val="a1"/>
    <w:uiPriority w:val="39"/>
    <w:qFormat/>
    <w:pPr>
      <w:jc w:val="center"/>
    </w:pPr>
    <w:rPr>
      <w:color w:val="000000"/>
      <w:sz w:val="24"/>
      <w:szCs w:val="24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/>
      <w:vAlign w:val="center"/>
    </w:tcPr>
    <w:tblStylePr w:type="firstRow">
      <w:rPr>
        <w:b/>
        <w:color w:val="00000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cBorders>
        <w:shd w:val="clear" w:color="auto" w:fill="BFBFBF"/>
      </w:tcPr>
    </w:tblStylePr>
  </w:style>
  <w:style w:type="character" w:customStyle="1" w:styleId="Char">
    <w:name w:val="批注文字 Char"/>
    <w:basedOn w:val="a0"/>
    <w:link w:val="a4"/>
    <w:uiPriority w:val="99"/>
    <w:semiHidden/>
    <w:qFormat/>
    <w:rPr>
      <w:rFonts w:ascii="Times New Roman" w:eastAsia="微软雅黑" w:hAnsi="Times New Roman"/>
      <w:sz w:val="24"/>
    </w:rPr>
  </w:style>
  <w:style w:type="character" w:customStyle="1" w:styleId="Char4">
    <w:name w:val="批注主题 Char"/>
    <w:basedOn w:val="Char"/>
    <w:link w:val="aa"/>
    <w:uiPriority w:val="99"/>
    <w:semiHidden/>
    <w:qFormat/>
    <w:rPr>
      <w:rFonts w:ascii="Times New Roman" w:eastAsia="微软雅黑" w:hAnsi="Times New Roman"/>
      <w:b/>
      <w:bCs/>
      <w:sz w:val="24"/>
    </w:rPr>
  </w:style>
  <w:style w:type="table" w:customStyle="1" w:styleId="4-110">
    <w:name w:val="网格表 4 - 着色 11"/>
    <w:basedOn w:val="a1"/>
    <w:uiPriority w:val="49"/>
    <w:qFormat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3">
    <w:name w:val="表格文字"/>
    <w:basedOn w:val="a"/>
    <w:link w:val="Char5"/>
    <w:qFormat/>
    <w:pPr>
      <w:spacing w:afterLines="0" w:after="0" w:line="500" w:lineRule="exact"/>
      <w:ind w:firstLineChars="0" w:firstLine="0"/>
      <w:jc w:val="left"/>
    </w:pPr>
    <w:rPr>
      <w:bCs/>
      <w:sz w:val="21"/>
    </w:rPr>
  </w:style>
  <w:style w:type="table" w:customStyle="1" w:styleId="6-11">
    <w:name w:val="网格表 6 彩色 - 着色 11"/>
    <w:basedOn w:val="a1"/>
    <w:uiPriority w:val="51"/>
    <w:qFormat/>
    <w:rPr>
      <w:color w:val="365F91" w:themeColor="accent1" w:themeShade="BF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har5">
    <w:name w:val="表格文字 Char"/>
    <w:basedOn w:val="a0"/>
    <w:link w:val="af3"/>
    <w:qFormat/>
    <w:rPr>
      <w:rFonts w:ascii="Times New Roman" w:eastAsia="微软雅黑" w:hAnsi="Times New Roman"/>
      <w:bCs/>
    </w:rPr>
  </w:style>
  <w:style w:type="table" w:customStyle="1" w:styleId="7-51">
    <w:name w:val="网格表 7 彩色 - 着色 51"/>
    <w:basedOn w:val="a1"/>
    <w:uiPriority w:val="52"/>
    <w:qFormat/>
    <w:rPr>
      <w:color w:val="31849B" w:themeColor="accent5" w:themeShade="BF"/>
    </w:rPr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uppressLineNumbers w:val="0"/>
      <w:adjustRightInd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table" w:customStyle="1" w:styleId="5-11">
    <w:name w:val="网格表 5 深色 - 着色 11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21">
    <w:name w:val="网格型2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uiPriority w:val="39"/>
    <w:qFormat/>
    <w:pPr>
      <w:jc w:val="center"/>
    </w:pPr>
    <w:rPr>
      <w:color w:val="000000"/>
      <w:sz w:val="24"/>
      <w:szCs w:val="24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/>
      <w:vAlign w:val="center"/>
    </w:tcPr>
    <w:tblStylePr w:type="firstRow">
      <w:rPr>
        <w:b/>
        <w:color w:val="00000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cBorders>
        <w:shd w:val="clear" w:color="auto" w:fill="BFBFBF"/>
      </w:tcPr>
    </w:tblStylePr>
  </w:style>
  <w:style w:type="table" w:customStyle="1" w:styleId="5-111">
    <w:name w:val="网格表 5 深色 - 着色 111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12">
    <w:name w:val="网格表 5 深色 - 着色 12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13">
    <w:name w:val="网格表 5 深色 - 着色 13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121">
    <w:name w:val="网格表 5 深色 - 着色 121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f4">
    <w:name w:val="Placeholder Text"/>
    <w:basedOn w:val="a0"/>
    <w:uiPriority w:val="99"/>
    <w:semiHidden/>
    <w:qFormat/>
    <w:rPr>
      <w:color w:val="808080"/>
    </w:rPr>
  </w:style>
  <w:style w:type="table" w:customStyle="1" w:styleId="5-14">
    <w:name w:val="网格表 5 深色 - 着色 14"/>
    <w:basedOn w:val="a1"/>
    <w:uiPriority w:val="50"/>
    <w:qFormat/>
    <w:rPr>
      <w:szCs w:val="22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15">
    <w:name w:val="网格表 5 深色 - 着色 15"/>
    <w:basedOn w:val="a1"/>
    <w:uiPriority w:val="50"/>
    <w:qFormat/>
    <w:rPr>
      <w:szCs w:val="22"/>
    </w:rPr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Bullet1">
    <w:name w:val="Bullet 1"/>
    <w:basedOn w:val="a5"/>
    <w:qFormat/>
    <w:pPr>
      <w:widowControl/>
      <w:numPr>
        <w:numId w:val="2"/>
      </w:numPr>
      <w:kinsoku w:val="0"/>
      <w:overflowPunct w:val="0"/>
      <w:spacing w:before="40" w:afterLines="0" w:after="40" w:line="288" w:lineRule="auto"/>
      <w:ind w:firstLineChars="0" w:firstLine="0"/>
      <w:contextualSpacing/>
      <w:jc w:val="left"/>
    </w:pPr>
    <w:rPr>
      <w:rFonts w:ascii="Arial" w:eastAsia="宋体" w:hAnsi="Arial" w:cs="Times New Roman"/>
      <w:kern w:val="0"/>
      <w:sz w:val="22"/>
      <w:szCs w:val="28"/>
      <w:lang w:eastAsia="zh-TW"/>
    </w:rPr>
  </w:style>
  <w:style w:type="paragraph" w:customStyle="1" w:styleId="Bullet1Indent1">
    <w:name w:val="Bullet 1 Indent1"/>
    <w:basedOn w:val="Bullet1"/>
    <w:semiHidden/>
    <w:qFormat/>
    <w:pPr>
      <w:numPr>
        <w:ilvl w:val="1"/>
      </w:numPr>
      <w:tabs>
        <w:tab w:val="left" w:pos="360"/>
      </w:tabs>
      <w:ind w:left="992" w:hanging="567"/>
    </w:pPr>
  </w:style>
  <w:style w:type="paragraph" w:customStyle="1" w:styleId="Bullet1Indent2">
    <w:name w:val="Bullet 1 Indent2"/>
    <w:basedOn w:val="Bullet1"/>
    <w:semiHidden/>
    <w:qFormat/>
    <w:pPr>
      <w:numPr>
        <w:ilvl w:val="2"/>
      </w:numPr>
      <w:tabs>
        <w:tab w:val="left" w:pos="360"/>
      </w:tabs>
      <w:ind w:left="1418" w:hanging="567"/>
    </w:pPr>
  </w:style>
  <w:style w:type="paragraph" w:customStyle="1" w:styleId="Bullet1Indent3">
    <w:name w:val="Bullet 1 Indent3"/>
    <w:basedOn w:val="Bullet1"/>
    <w:semiHidden/>
    <w:qFormat/>
    <w:pPr>
      <w:numPr>
        <w:ilvl w:val="3"/>
      </w:numPr>
      <w:tabs>
        <w:tab w:val="left" w:pos="360"/>
      </w:tabs>
      <w:ind w:left="1984" w:hanging="708"/>
    </w:pPr>
  </w:style>
  <w:style w:type="paragraph" w:customStyle="1" w:styleId="Bullet1Indent4">
    <w:name w:val="Bullet 1 Indent4"/>
    <w:basedOn w:val="Bullet1"/>
    <w:semiHidden/>
    <w:qFormat/>
    <w:pPr>
      <w:numPr>
        <w:ilvl w:val="4"/>
      </w:numPr>
      <w:tabs>
        <w:tab w:val="left" w:pos="360"/>
      </w:tabs>
      <w:ind w:left="2551" w:hanging="850"/>
    </w:pPr>
  </w:style>
  <w:style w:type="character" w:customStyle="1" w:styleId="Char0">
    <w:name w:val="正文文本 Char"/>
    <w:basedOn w:val="a0"/>
    <w:link w:val="a5"/>
    <w:uiPriority w:val="99"/>
    <w:semiHidden/>
    <w:qFormat/>
    <w:rPr>
      <w:rFonts w:ascii="Times New Roman" w:eastAsia="微软雅黑 Light" w:hAnsi="Times New Roman"/>
      <w:sz w:val="24"/>
    </w:rPr>
  </w:style>
  <w:style w:type="paragraph" w:customStyle="1" w:styleId="Paragraph1">
    <w:name w:val="Paragraph 1"/>
    <w:basedOn w:val="a5"/>
    <w:qFormat/>
  </w:style>
  <w:style w:type="character" w:customStyle="1" w:styleId="Small">
    <w:name w:val="Small"/>
    <w:uiPriority w:val="1"/>
    <w:semiHidden/>
    <w:unhideWhenUsed/>
    <w:qFormat/>
    <w:rPr>
      <w:rFonts w:ascii="Arial" w:eastAsia="宋体" w:hAnsi="Arial" w:cs="Times New Roman"/>
      <w:sz w:val="16"/>
      <w:szCs w:val="22"/>
    </w:rPr>
  </w:style>
  <w:style w:type="paragraph" w:customStyle="1" w:styleId="TableTextCentered">
    <w:name w:val="Table Text Centered"/>
    <w:link w:val="TableTextCenteredChar"/>
    <w:qFormat/>
    <w:pPr>
      <w:keepLines/>
      <w:kinsoku w:val="0"/>
      <w:overflowPunct w:val="0"/>
      <w:spacing w:before="20" w:after="40"/>
      <w:jc w:val="center"/>
    </w:pPr>
    <w:rPr>
      <w:rFonts w:ascii="Arial" w:eastAsia="宋体" w:hAnsi="Arial" w:cs="Times New Roman"/>
      <w:szCs w:val="24"/>
      <w:lang w:eastAsia="zh-TW"/>
    </w:rPr>
  </w:style>
  <w:style w:type="character" w:customStyle="1" w:styleId="TableTextCenteredChar">
    <w:name w:val="Table Text Centered Char"/>
    <w:link w:val="TableTextCentered"/>
    <w:qFormat/>
    <w:rPr>
      <w:rFonts w:ascii="Arial" w:eastAsia="宋体" w:hAnsi="Arial" w:cs="Times New Roman"/>
      <w:kern w:val="0"/>
      <w:sz w:val="20"/>
      <w:szCs w:val="24"/>
      <w:lang w:eastAsia="zh-TW"/>
    </w:rPr>
  </w:style>
  <w:style w:type="paragraph" w:customStyle="1" w:styleId="TableTextLeft">
    <w:name w:val="Table Text Left"/>
    <w:basedOn w:val="TableTextCentered"/>
    <w:link w:val="TableTextLeftChar"/>
    <w:qFormat/>
    <w:pPr>
      <w:jc w:val="left"/>
    </w:pPr>
  </w:style>
  <w:style w:type="character" w:customStyle="1" w:styleId="TableTextLeftChar">
    <w:name w:val="Table Text Left Char"/>
    <w:basedOn w:val="TableTextCenteredChar"/>
    <w:link w:val="TableTextLeft"/>
    <w:qFormat/>
    <w:rPr>
      <w:rFonts w:ascii="Arial" w:eastAsia="宋体" w:hAnsi="Arial" w:cs="Times New Roman"/>
      <w:kern w:val="0"/>
      <w:sz w:val="20"/>
      <w:szCs w:val="24"/>
      <w:lang w:eastAsia="zh-TW"/>
    </w:rPr>
  </w:style>
  <w:style w:type="paragraph" w:customStyle="1" w:styleId="TableHeading">
    <w:name w:val="Table Heading"/>
    <w:basedOn w:val="TableTextCentered"/>
    <w:qFormat/>
    <w:pPr>
      <w:spacing w:before="40"/>
    </w:pPr>
    <w:rPr>
      <w:b/>
      <w:bCs/>
    </w:rPr>
  </w:style>
  <w:style w:type="table" w:customStyle="1" w:styleId="6-51">
    <w:name w:val="清单表 6 彩色 - 着色 51"/>
    <w:basedOn w:val="a1"/>
    <w:uiPriority w:val="51"/>
    <w:qFormat/>
    <w:pPr>
      <w:spacing w:before="200"/>
      <w:ind w:left="432"/>
    </w:pPr>
    <w:rPr>
      <w:rFonts w:ascii="Arial" w:eastAsia="宋体" w:hAnsi="Arial" w:cs="Times New Roman"/>
      <w:color w:val="31849B" w:themeColor="accent5" w:themeShade="BF"/>
      <w:sz w:val="22"/>
      <w:szCs w:val="28"/>
      <w:lang w:eastAsia="zh-TW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f5">
    <w:name w:val="图表标题"/>
    <w:basedOn w:val="a"/>
    <w:next w:val="a"/>
    <w:qFormat/>
    <w:pPr>
      <w:spacing w:after="163"/>
      <w:ind w:firstLineChars="0" w:firstLine="0"/>
      <w:jc w:val="center"/>
    </w:pPr>
    <w:rPr>
      <w:rFonts w:cs="Times New Roman"/>
      <w:sz w:val="21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4">
    <w:name w:val="列出段落1"/>
    <w:basedOn w:val="a"/>
    <w:uiPriority w:val="34"/>
    <w:qFormat/>
    <w:pPr>
      <w:widowControl/>
      <w:spacing w:before="200" w:afterLines="0" w:after="200" w:line="288" w:lineRule="auto"/>
      <w:ind w:left="720" w:firstLineChars="0" w:firstLine="0"/>
      <w:contextualSpacing/>
      <w:jc w:val="left"/>
    </w:pPr>
    <w:rPr>
      <w:rFonts w:ascii="Arial" w:eastAsia="宋体" w:hAnsi="Arial" w:cs="Times New Roman"/>
      <w:kern w:val="0"/>
      <w:sz w:val="22"/>
      <w:szCs w:val="28"/>
      <w:lang w:eastAsia="zh-TW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808080"/>
      <w:shd w:val="clear" w:color="auto" w:fill="E6E6E6"/>
    </w:rPr>
  </w:style>
  <w:style w:type="table" w:customStyle="1" w:styleId="5-16">
    <w:name w:val="网格表 5 深色 - 着色 16"/>
    <w:basedOn w:val="a1"/>
    <w:uiPriority w:val="50"/>
    <w:qFormat/>
    <w:rPr>
      <w:kern w:val="2"/>
      <w:sz w:val="21"/>
      <w:szCs w:val="22"/>
    </w:rPr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6-12">
    <w:name w:val="网格表 6 彩色 - 着色 12"/>
    <w:basedOn w:val="a1"/>
    <w:uiPriority w:val="51"/>
    <w:qFormat/>
    <w:rPr>
      <w:color w:val="365F91" w:themeColor="accent1" w:themeShade="BF"/>
      <w:kern w:val="2"/>
      <w:sz w:val="21"/>
      <w:szCs w:val="22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15">
    <w:name w:val="修订1"/>
    <w:hidden/>
    <w:uiPriority w:val="99"/>
    <w:semiHidden/>
    <w:qFormat/>
    <w:rPr>
      <w:rFonts w:ascii="Times New Roman" w:eastAsia="微软雅黑 Light" w:hAnsi="Times New Roman"/>
      <w:kern w:val="2"/>
      <w:sz w:val="24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esktop\&#33258;&#29992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576BB-F89B-45FF-8626-F75D890D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自用word模板.dotx</Template>
  <TotalTime>13</TotalTime>
  <Pages>7</Pages>
  <Words>522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Rui Wang</cp:lastModifiedBy>
  <cp:revision>15</cp:revision>
  <cp:lastPrinted>2019-09-16T08:21:00Z</cp:lastPrinted>
  <dcterms:created xsi:type="dcterms:W3CDTF">2019-08-29T09:12:00Z</dcterms:created>
  <dcterms:modified xsi:type="dcterms:W3CDTF">2019-09-16T08:22:00Z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